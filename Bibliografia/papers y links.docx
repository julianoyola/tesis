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23D1D" w14:textId="77777777" w:rsidR="00D06954" w:rsidRPr="00831002" w:rsidRDefault="00D06954" w:rsidP="005F4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4"/>
          <w:szCs w:val="24"/>
        </w:rPr>
      </w:pPr>
      <w:r w:rsidRPr="00831002">
        <w:rPr>
          <w:b/>
          <w:sz w:val="24"/>
          <w:szCs w:val="24"/>
        </w:rPr>
        <w:t>PAPERS</w:t>
      </w:r>
    </w:p>
    <w:p w14:paraId="5B3F7380" w14:textId="77777777" w:rsidR="00D06954" w:rsidRDefault="00D06954" w:rsidP="005F4706">
      <w:pPr>
        <w:spacing w:after="0"/>
        <w:rPr>
          <w:b/>
          <w:sz w:val="18"/>
        </w:rPr>
      </w:pPr>
    </w:p>
    <w:p w14:paraId="2C3ED9E8" w14:textId="77777777" w:rsidR="00D06954" w:rsidRPr="00831002" w:rsidRDefault="00D06954" w:rsidP="00831002">
      <w:pPr>
        <w:pBdr>
          <w:left w:val="single" w:sz="4" w:space="4" w:color="auto"/>
          <w:bottom w:val="single" w:sz="4" w:space="1" w:color="auto"/>
        </w:pBdr>
        <w:spacing w:after="0"/>
        <w:rPr>
          <w:b/>
          <w:sz w:val="20"/>
          <w:szCs w:val="20"/>
        </w:rPr>
      </w:pPr>
      <w:r w:rsidRPr="00831002">
        <w:rPr>
          <w:b/>
          <w:sz w:val="20"/>
          <w:szCs w:val="20"/>
        </w:rPr>
        <w:t>Detección de piel</w:t>
      </w:r>
    </w:p>
    <w:p w14:paraId="023A5C0C" w14:textId="77777777" w:rsidR="00D06954" w:rsidRDefault="00D06954" w:rsidP="005F4706">
      <w:pPr>
        <w:spacing w:after="0"/>
        <w:rPr>
          <w:b/>
          <w:sz w:val="18"/>
        </w:rPr>
      </w:pPr>
    </w:p>
    <w:p w14:paraId="13E9E5C5" w14:textId="77777777" w:rsidR="00D06954" w:rsidRPr="008F4A4C" w:rsidRDefault="00D06954" w:rsidP="00831002">
      <w:pPr>
        <w:spacing w:after="0"/>
        <w:rPr>
          <w:b/>
          <w:sz w:val="18"/>
        </w:rPr>
      </w:pPr>
      <w:r w:rsidRPr="008F4A4C">
        <w:rPr>
          <w:b/>
          <w:sz w:val="18"/>
        </w:rPr>
        <w:t>Deteccionderostroshumanosenposicionfrontalenimagenesacolor.pdf</w:t>
      </w:r>
    </w:p>
    <w:p w14:paraId="0F206CE5" w14:textId="77777777" w:rsidR="00D06954" w:rsidRPr="00562365" w:rsidRDefault="00D06954" w:rsidP="00831002">
      <w:pPr>
        <w:spacing w:after="0"/>
        <w:rPr>
          <w:color w:val="0070C0"/>
          <w:sz w:val="18"/>
        </w:rPr>
      </w:pPr>
      <w:r w:rsidRPr="00562365">
        <w:rPr>
          <w:color w:val="0070C0"/>
          <w:sz w:val="18"/>
        </w:rPr>
        <w:t>Detección de Rostros Humanos en Posición Frontal en Imágenes a Color utilizando Propiedades Estadísticas de la Piel Humana Junto con el Método de Concordancia con el Rostro Plantilla</w:t>
      </w:r>
    </w:p>
    <w:p w14:paraId="69FE4BC1" w14:textId="77777777" w:rsidR="00D06954" w:rsidRDefault="00D06954" w:rsidP="00831002">
      <w:pPr>
        <w:spacing w:after="0"/>
        <w:rPr>
          <w:sz w:val="18"/>
        </w:rPr>
      </w:pPr>
      <w:r w:rsidRPr="008F4A4C">
        <w:rPr>
          <w:sz w:val="18"/>
        </w:rPr>
        <w:t xml:space="preserve">Explica claramente y de manera fácil un </w:t>
      </w:r>
      <w:r>
        <w:rPr>
          <w:sz w:val="18"/>
        </w:rPr>
        <w:t>m</w:t>
      </w:r>
      <w:r w:rsidRPr="008F4A4C">
        <w:rPr>
          <w:sz w:val="18"/>
        </w:rPr>
        <w:t>étodo para la detección de piel.</w:t>
      </w:r>
    </w:p>
    <w:p w14:paraId="5BAD1EA7" w14:textId="77777777" w:rsidR="00D06954" w:rsidRDefault="00D06954" w:rsidP="00831002">
      <w:pPr>
        <w:spacing w:after="0"/>
        <w:rPr>
          <w:sz w:val="18"/>
        </w:rPr>
      </w:pPr>
    </w:p>
    <w:p w14:paraId="1B7DC9F5" w14:textId="77777777" w:rsidR="00D06954" w:rsidRPr="00A24021" w:rsidRDefault="00D06954" w:rsidP="00831002">
      <w:pPr>
        <w:spacing w:after="0"/>
        <w:rPr>
          <w:sz w:val="18"/>
        </w:rPr>
      </w:pPr>
      <w:r w:rsidRPr="00A24021">
        <w:rPr>
          <w:sz w:val="18"/>
        </w:rPr>
        <w:t>www.cs.wright.edu/~agoshtas/mm98.pdf</w:t>
      </w:r>
    </w:p>
    <w:p w14:paraId="43B974F3" w14:textId="77777777" w:rsidR="00D06954" w:rsidRPr="008F4A4C" w:rsidRDefault="00D06954" w:rsidP="00831002">
      <w:pPr>
        <w:spacing w:after="0"/>
        <w:rPr>
          <w:sz w:val="18"/>
        </w:rPr>
      </w:pPr>
    </w:p>
    <w:p w14:paraId="3CC869EA" w14:textId="77777777" w:rsidR="00D06954" w:rsidRPr="008F4A4C" w:rsidRDefault="00D06954" w:rsidP="005F4706">
      <w:pPr>
        <w:spacing w:after="0"/>
        <w:rPr>
          <w:b/>
          <w:sz w:val="18"/>
        </w:rPr>
      </w:pPr>
      <w:r w:rsidRPr="008F4A4C">
        <w:rPr>
          <w:b/>
          <w:sz w:val="18"/>
        </w:rPr>
        <w:t>2005_Ramello-Piel.pdf</w:t>
      </w:r>
    </w:p>
    <w:p w14:paraId="6F941577" w14:textId="77777777" w:rsidR="00D06954" w:rsidRPr="00562365" w:rsidRDefault="00D06954" w:rsidP="005F4706">
      <w:pPr>
        <w:spacing w:after="0"/>
        <w:rPr>
          <w:color w:val="0070C0"/>
          <w:sz w:val="18"/>
        </w:rPr>
      </w:pPr>
      <w:r w:rsidRPr="00562365">
        <w:rPr>
          <w:color w:val="0070C0"/>
          <w:sz w:val="18"/>
        </w:rPr>
        <w:t xml:space="preserve">Comparación de métodos de detección de piel en modelos de color </w:t>
      </w:r>
      <w:proofErr w:type="spellStart"/>
      <w:r w:rsidRPr="00562365">
        <w:rPr>
          <w:color w:val="0070C0"/>
          <w:sz w:val="18"/>
        </w:rPr>
        <w:t>YCbCr</w:t>
      </w:r>
      <w:proofErr w:type="spellEnd"/>
      <w:r w:rsidRPr="00562365">
        <w:rPr>
          <w:color w:val="0070C0"/>
          <w:sz w:val="18"/>
        </w:rPr>
        <w:t xml:space="preserve"> y HSI para reconocimiento de caras</w:t>
      </w:r>
    </w:p>
    <w:p w14:paraId="1F085FCF" w14:textId="77777777" w:rsidR="00D06954" w:rsidRPr="008F4A4C" w:rsidRDefault="00D06954" w:rsidP="005F4706">
      <w:pPr>
        <w:spacing w:after="0"/>
        <w:rPr>
          <w:sz w:val="18"/>
        </w:rPr>
      </w:pPr>
      <w:r w:rsidRPr="008F4A4C">
        <w:rPr>
          <w:sz w:val="18"/>
        </w:rPr>
        <w:t>Nos puede servir para justificar porque elegimos el espacio de color HSI para detectar la piel.</w:t>
      </w:r>
    </w:p>
    <w:p w14:paraId="1F503921" w14:textId="77777777" w:rsidR="00D06954" w:rsidRPr="008F4A4C" w:rsidRDefault="00D06954" w:rsidP="005F4706">
      <w:pPr>
        <w:spacing w:after="0"/>
        <w:rPr>
          <w:sz w:val="18"/>
        </w:rPr>
      </w:pPr>
    </w:p>
    <w:p w14:paraId="63AC71EA" w14:textId="77777777" w:rsidR="00D06954" w:rsidRPr="008F4A4C" w:rsidRDefault="00D06954" w:rsidP="001913C0">
      <w:pPr>
        <w:spacing w:after="0"/>
        <w:rPr>
          <w:b/>
          <w:sz w:val="18"/>
        </w:rPr>
      </w:pPr>
      <w:r w:rsidRPr="008F4A4C">
        <w:rPr>
          <w:b/>
          <w:sz w:val="18"/>
        </w:rPr>
        <w:t>MemoriaPielFeb05.pdf</w:t>
      </w:r>
    </w:p>
    <w:p w14:paraId="699B106C" w14:textId="77777777" w:rsidR="00D06954" w:rsidRPr="00562365" w:rsidRDefault="00D06954" w:rsidP="001913C0">
      <w:pPr>
        <w:spacing w:after="0"/>
        <w:rPr>
          <w:color w:val="0070C0"/>
          <w:sz w:val="18"/>
        </w:rPr>
      </w:pPr>
      <w:r w:rsidRPr="00562365">
        <w:rPr>
          <w:color w:val="0070C0"/>
          <w:sz w:val="18"/>
        </w:rPr>
        <w:t>DETECCIÓN AUTOMÁTICA DEL COLOR DE LA PIEL EN IMÁGENES BIDIMENSIONALES BASADO EN EL ANÁLISIS DE REGIONES</w:t>
      </w:r>
    </w:p>
    <w:p w14:paraId="7CD1E715" w14:textId="77777777" w:rsidR="00D06954" w:rsidRPr="008F4A4C" w:rsidRDefault="00D06954" w:rsidP="001913C0">
      <w:pPr>
        <w:spacing w:after="0"/>
        <w:rPr>
          <w:sz w:val="18"/>
        </w:rPr>
      </w:pPr>
      <w:r w:rsidRPr="008F4A4C">
        <w:rPr>
          <w:sz w:val="18"/>
        </w:rPr>
        <w:t>Explica distintos métodos para la detección de la piel</w:t>
      </w:r>
    </w:p>
    <w:p w14:paraId="1B9B0765" w14:textId="77777777" w:rsidR="00D06954" w:rsidRPr="008F4A4C" w:rsidRDefault="00D06954" w:rsidP="001913C0">
      <w:pPr>
        <w:spacing w:after="0"/>
        <w:rPr>
          <w:sz w:val="18"/>
        </w:rPr>
      </w:pPr>
    </w:p>
    <w:p w14:paraId="25775D6C" w14:textId="77777777" w:rsidR="00D06954" w:rsidRPr="00930CA0" w:rsidRDefault="00D06954" w:rsidP="001913C0">
      <w:pPr>
        <w:spacing w:after="0"/>
        <w:rPr>
          <w:b/>
          <w:sz w:val="18"/>
        </w:rPr>
      </w:pPr>
      <w:r w:rsidRPr="00930CA0">
        <w:rPr>
          <w:b/>
          <w:sz w:val="18"/>
        </w:rPr>
        <w:t>AnguloSerra_CyS_05.pdf</w:t>
      </w:r>
    </w:p>
    <w:p w14:paraId="6F47C6C2" w14:textId="77777777" w:rsidR="00D06954" w:rsidRPr="00562365" w:rsidRDefault="00D06954" w:rsidP="001913C0">
      <w:pPr>
        <w:spacing w:after="0"/>
        <w:rPr>
          <w:color w:val="0070C0"/>
          <w:sz w:val="18"/>
        </w:rPr>
      </w:pPr>
      <w:proofErr w:type="spellStart"/>
      <w:r w:rsidRPr="00562365">
        <w:rPr>
          <w:color w:val="0070C0"/>
          <w:sz w:val="18"/>
        </w:rPr>
        <w:t>Segmentaci_on</w:t>
      </w:r>
      <w:proofErr w:type="spellEnd"/>
      <w:r w:rsidRPr="00562365">
        <w:rPr>
          <w:color w:val="0070C0"/>
          <w:sz w:val="18"/>
        </w:rPr>
        <w:t xml:space="preserve"> de </w:t>
      </w:r>
      <w:proofErr w:type="spellStart"/>
      <w:r w:rsidRPr="00562365">
        <w:rPr>
          <w:color w:val="0070C0"/>
          <w:sz w:val="18"/>
        </w:rPr>
        <w:t>im_agenes</w:t>
      </w:r>
      <w:proofErr w:type="spellEnd"/>
      <w:r w:rsidRPr="00562365">
        <w:rPr>
          <w:color w:val="0070C0"/>
          <w:sz w:val="18"/>
        </w:rPr>
        <w:t xml:space="preserve"> en color utilizando histogramas </w:t>
      </w:r>
      <w:proofErr w:type="spellStart"/>
      <w:r w:rsidRPr="00562365">
        <w:rPr>
          <w:color w:val="0070C0"/>
          <w:sz w:val="18"/>
        </w:rPr>
        <w:t>bi</w:t>
      </w:r>
      <w:proofErr w:type="spellEnd"/>
      <w:r w:rsidRPr="00562365">
        <w:rPr>
          <w:color w:val="0070C0"/>
          <w:sz w:val="18"/>
        </w:rPr>
        <w:t>-variables en espacios color polares luminancia/</w:t>
      </w:r>
      <w:proofErr w:type="spellStart"/>
      <w:r w:rsidRPr="00562365">
        <w:rPr>
          <w:color w:val="0070C0"/>
          <w:sz w:val="18"/>
        </w:rPr>
        <w:t>saturaci_on</w:t>
      </w:r>
      <w:proofErr w:type="spellEnd"/>
      <w:r w:rsidRPr="00562365">
        <w:rPr>
          <w:color w:val="0070C0"/>
          <w:sz w:val="18"/>
        </w:rPr>
        <w:t>/matiz</w:t>
      </w:r>
    </w:p>
    <w:p w14:paraId="2FA0E81B" w14:textId="77777777" w:rsidR="00D06954" w:rsidRDefault="00D06954" w:rsidP="001913C0">
      <w:pPr>
        <w:spacing w:after="0"/>
        <w:rPr>
          <w:sz w:val="18"/>
        </w:rPr>
      </w:pPr>
      <w:r>
        <w:rPr>
          <w:sz w:val="18"/>
        </w:rPr>
        <w:t>Habla de la segmentación de imágenes utilizando las bondades de espacios de color polares.</w:t>
      </w:r>
    </w:p>
    <w:p w14:paraId="4AF50F60" w14:textId="77777777" w:rsidR="00D06954" w:rsidRDefault="00D06954" w:rsidP="001913C0">
      <w:pPr>
        <w:spacing w:after="0"/>
        <w:rPr>
          <w:sz w:val="18"/>
        </w:rPr>
      </w:pPr>
    </w:p>
    <w:p w14:paraId="365BBF3A" w14:textId="77777777" w:rsidR="00D06954" w:rsidRPr="00303070" w:rsidRDefault="00D06954" w:rsidP="00BA3E96">
      <w:pPr>
        <w:spacing w:after="0"/>
        <w:rPr>
          <w:b/>
          <w:sz w:val="18"/>
          <w:lang w:val="en-US"/>
        </w:rPr>
      </w:pPr>
      <w:r w:rsidRPr="00303070">
        <w:rPr>
          <w:b/>
          <w:sz w:val="18"/>
          <w:lang w:val="en-US"/>
        </w:rPr>
        <w:t>skindetection.pdf</w:t>
      </w:r>
    </w:p>
    <w:p w14:paraId="78C3D661" w14:textId="77777777" w:rsidR="00D06954" w:rsidRPr="00562365" w:rsidRDefault="00D06954" w:rsidP="00BA3E96">
      <w:pPr>
        <w:spacing w:after="0"/>
        <w:rPr>
          <w:color w:val="0070C0"/>
          <w:sz w:val="18"/>
          <w:lang w:val="en-US"/>
        </w:rPr>
      </w:pPr>
      <w:r w:rsidRPr="00562365">
        <w:rPr>
          <w:color w:val="0070C0"/>
          <w:sz w:val="18"/>
          <w:lang w:val="en-US"/>
        </w:rPr>
        <w:t>Statistical Color Models with Application to Skin Detection</w:t>
      </w:r>
    </w:p>
    <w:p w14:paraId="0C043DEE" w14:textId="77777777" w:rsidR="00D06954" w:rsidRPr="005F4706" w:rsidRDefault="00D06954" w:rsidP="00BA3E96">
      <w:pPr>
        <w:spacing w:after="0"/>
        <w:rPr>
          <w:sz w:val="18"/>
          <w:lang w:val="en-US"/>
        </w:rPr>
      </w:pPr>
      <w:r w:rsidRPr="005F4706">
        <w:rPr>
          <w:sz w:val="18"/>
          <w:lang w:val="en-US"/>
        </w:rPr>
        <w:t>Skin Detection Using Color Models</w:t>
      </w:r>
    </w:p>
    <w:p w14:paraId="19C87C26" w14:textId="77777777" w:rsidR="00D06954" w:rsidRDefault="00D06954" w:rsidP="00BA3E96">
      <w:pPr>
        <w:spacing w:after="0"/>
        <w:rPr>
          <w:sz w:val="18"/>
          <w:lang w:val="en-US"/>
        </w:rPr>
      </w:pPr>
    </w:p>
    <w:p w14:paraId="3B4F897C" w14:textId="77777777" w:rsidR="00D06954" w:rsidRPr="00A24021" w:rsidRDefault="00D06954" w:rsidP="00223DA2">
      <w:pPr>
        <w:spacing w:after="0"/>
        <w:rPr>
          <w:b/>
          <w:sz w:val="18"/>
          <w:lang w:val="en-US"/>
        </w:rPr>
      </w:pPr>
      <w:proofErr w:type="spellStart"/>
      <w:proofErr w:type="gramStart"/>
      <w:r w:rsidRPr="00A24021">
        <w:rPr>
          <w:b/>
          <w:sz w:val="18"/>
          <w:lang w:val="en-US"/>
        </w:rPr>
        <w:t>analisis</w:t>
      </w:r>
      <w:proofErr w:type="spellEnd"/>
      <w:proofErr w:type="gramEnd"/>
      <w:r w:rsidRPr="00A24021">
        <w:rPr>
          <w:b/>
          <w:sz w:val="18"/>
          <w:lang w:val="en-US"/>
        </w:rPr>
        <w:t xml:space="preserve"> </w:t>
      </w:r>
      <w:proofErr w:type="spellStart"/>
      <w:r w:rsidRPr="00A24021">
        <w:rPr>
          <w:b/>
          <w:sz w:val="18"/>
          <w:lang w:val="en-US"/>
        </w:rPr>
        <w:t>precoz</w:t>
      </w:r>
      <w:proofErr w:type="spellEnd"/>
      <w:r w:rsidRPr="00A24021">
        <w:rPr>
          <w:b/>
          <w:sz w:val="18"/>
          <w:lang w:val="en-US"/>
        </w:rPr>
        <w:t xml:space="preserve"> de melanoma.pdf</w:t>
      </w:r>
    </w:p>
    <w:p w14:paraId="755A1F0E" w14:textId="77777777" w:rsidR="00D06954" w:rsidRPr="00562365" w:rsidRDefault="00D06954" w:rsidP="00223DA2">
      <w:pPr>
        <w:spacing w:after="0"/>
        <w:rPr>
          <w:color w:val="0070C0"/>
          <w:sz w:val="18"/>
        </w:rPr>
      </w:pPr>
      <w:r w:rsidRPr="00562365">
        <w:rPr>
          <w:color w:val="0070C0"/>
          <w:sz w:val="18"/>
        </w:rPr>
        <w:t>Análisis digital de imágenes en lesiones pigmentadas de la piel. Diagnóstico precoz del melanoma</w:t>
      </w:r>
    </w:p>
    <w:p w14:paraId="1D664117" w14:textId="77777777" w:rsidR="00D06954" w:rsidRDefault="00D06954" w:rsidP="00223DA2">
      <w:pPr>
        <w:spacing w:after="0"/>
        <w:rPr>
          <w:sz w:val="18"/>
        </w:rPr>
      </w:pPr>
      <w:r>
        <w:rPr>
          <w:sz w:val="18"/>
        </w:rPr>
        <w:t>No sé si sirve…</w:t>
      </w:r>
    </w:p>
    <w:p w14:paraId="76DBE37F" w14:textId="77777777" w:rsidR="00D06954" w:rsidRDefault="00D06954" w:rsidP="00223DA2">
      <w:pPr>
        <w:spacing w:after="0"/>
        <w:rPr>
          <w:sz w:val="18"/>
        </w:rPr>
      </w:pPr>
    </w:p>
    <w:p w14:paraId="6CB37EAA" w14:textId="77777777" w:rsidR="00D06954" w:rsidRPr="00A24021" w:rsidRDefault="00D06954" w:rsidP="00223DA2">
      <w:pPr>
        <w:spacing w:after="0"/>
        <w:rPr>
          <w:b/>
          <w:sz w:val="18"/>
          <w:lang w:val="es-ES_tradnl"/>
        </w:rPr>
      </w:pPr>
      <w:proofErr w:type="spellStart"/>
      <w:proofErr w:type="gramStart"/>
      <w:r w:rsidRPr="00A24021">
        <w:rPr>
          <w:b/>
          <w:sz w:val="18"/>
          <w:lang w:val="es-ES_tradnl"/>
        </w:rPr>
        <w:t>skin</w:t>
      </w:r>
      <w:proofErr w:type="spellEnd"/>
      <w:proofErr w:type="gramEnd"/>
      <w:r w:rsidRPr="00A24021">
        <w:rPr>
          <w:b/>
          <w:sz w:val="18"/>
          <w:lang w:val="es-ES_tradnl"/>
        </w:rPr>
        <w:t xml:space="preserve"> </w:t>
      </w:r>
      <w:proofErr w:type="spellStart"/>
      <w:r w:rsidRPr="00A24021">
        <w:rPr>
          <w:b/>
          <w:sz w:val="18"/>
          <w:lang w:val="es-ES_tradnl"/>
        </w:rPr>
        <w:t>lesions</w:t>
      </w:r>
      <w:proofErr w:type="spellEnd"/>
      <w:r w:rsidRPr="00A24021">
        <w:rPr>
          <w:b/>
          <w:sz w:val="18"/>
          <w:lang w:val="es-ES_tradnl"/>
        </w:rPr>
        <w:t xml:space="preserve"> Pablo Muse CCBM09.pdf</w:t>
      </w:r>
    </w:p>
    <w:p w14:paraId="3D0F1F97" w14:textId="77777777" w:rsidR="00D06954" w:rsidRPr="00D7635C" w:rsidRDefault="00D06954" w:rsidP="00223DA2">
      <w:pPr>
        <w:spacing w:after="0"/>
        <w:rPr>
          <w:color w:val="0070C0"/>
          <w:sz w:val="18"/>
          <w:lang w:val="en-US"/>
        </w:rPr>
      </w:pPr>
      <w:r w:rsidRPr="00D7635C">
        <w:rPr>
          <w:color w:val="0070C0"/>
          <w:sz w:val="18"/>
          <w:lang w:val="en-US"/>
        </w:rPr>
        <w:t xml:space="preserve">Pigmented skin lesions </w:t>
      </w:r>
      <w:proofErr w:type="spellStart"/>
      <w:r w:rsidRPr="00D7635C">
        <w:rPr>
          <w:color w:val="0070C0"/>
          <w:sz w:val="18"/>
          <w:lang w:val="en-US"/>
        </w:rPr>
        <w:t>classi_cation</w:t>
      </w:r>
      <w:proofErr w:type="spellEnd"/>
      <w:r w:rsidRPr="00D7635C">
        <w:rPr>
          <w:color w:val="0070C0"/>
          <w:sz w:val="18"/>
          <w:lang w:val="en-US"/>
        </w:rPr>
        <w:t xml:space="preserve"> using </w:t>
      </w:r>
      <w:proofErr w:type="spellStart"/>
      <w:r w:rsidRPr="00D7635C">
        <w:rPr>
          <w:color w:val="0070C0"/>
          <w:sz w:val="18"/>
          <w:lang w:val="en-US"/>
        </w:rPr>
        <w:t>dermatoscopic</w:t>
      </w:r>
      <w:proofErr w:type="spellEnd"/>
      <w:r w:rsidRPr="00D7635C">
        <w:rPr>
          <w:color w:val="0070C0"/>
          <w:sz w:val="18"/>
          <w:lang w:val="en-US"/>
        </w:rPr>
        <w:t xml:space="preserve"> images</w:t>
      </w:r>
    </w:p>
    <w:p w14:paraId="083BC9FD" w14:textId="77777777" w:rsidR="00D06954" w:rsidRPr="00303070" w:rsidRDefault="00D06954" w:rsidP="00223DA2">
      <w:pPr>
        <w:spacing w:after="0"/>
        <w:rPr>
          <w:sz w:val="18"/>
        </w:rPr>
      </w:pPr>
      <w:r w:rsidRPr="00303070">
        <w:rPr>
          <w:sz w:val="18"/>
        </w:rPr>
        <w:t xml:space="preserve">Método para clasificar lesiones en </w:t>
      </w:r>
      <w:proofErr w:type="gramStart"/>
      <w:r w:rsidRPr="00303070">
        <w:rPr>
          <w:sz w:val="18"/>
        </w:rPr>
        <w:t>la piel malignas y benignas</w:t>
      </w:r>
      <w:proofErr w:type="gramEnd"/>
      <w:r w:rsidRPr="00303070">
        <w:rPr>
          <w:sz w:val="18"/>
        </w:rPr>
        <w:t>.</w:t>
      </w:r>
    </w:p>
    <w:p w14:paraId="78C09220" w14:textId="77777777" w:rsidR="00D06954" w:rsidRPr="00A23F31" w:rsidRDefault="00D06954" w:rsidP="00223DA2">
      <w:pPr>
        <w:spacing w:after="0"/>
        <w:rPr>
          <w:b/>
          <w:sz w:val="18"/>
        </w:rPr>
      </w:pPr>
    </w:p>
    <w:p w14:paraId="0EB2BDB4" w14:textId="77777777" w:rsidR="00D06954" w:rsidRPr="00A24021" w:rsidRDefault="00D06954" w:rsidP="001913C0">
      <w:pPr>
        <w:spacing w:after="0"/>
        <w:rPr>
          <w:b/>
          <w:sz w:val="18"/>
          <w:lang w:val="en-US"/>
        </w:rPr>
      </w:pPr>
      <w:r w:rsidRPr="00A24021">
        <w:rPr>
          <w:b/>
          <w:sz w:val="18"/>
          <w:lang w:val="en-US"/>
        </w:rPr>
        <w:t>AThresholdSelectionMethodFromGray-LevelHistograms_OTSU.pdf</w:t>
      </w:r>
    </w:p>
    <w:p w14:paraId="7A246167" w14:textId="77777777" w:rsidR="00D06954" w:rsidRPr="00562365" w:rsidRDefault="00D06954" w:rsidP="001913C0">
      <w:pPr>
        <w:spacing w:after="0"/>
        <w:rPr>
          <w:color w:val="0070C0"/>
          <w:sz w:val="18"/>
          <w:lang w:val="en-US"/>
        </w:rPr>
      </w:pPr>
      <w:r w:rsidRPr="00562365">
        <w:rPr>
          <w:color w:val="0070C0"/>
          <w:sz w:val="18"/>
          <w:lang w:val="en-US"/>
        </w:rPr>
        <w:t>A Threshold Selection Method from Gray-Level Histograms</w:t>
      </w:r>
    </w:p>
    <w:p w14:paraId="60B9A367" w14:textId="77777777" w:rsidR="00D06954" w:rsidRPr="00930CA0" w:rsidRDefault="00D06954" w:rsidP="001913C0">
      <w:pPr>
        <w:spacing w:after="0"/>
        <w:rPr>
          <w:sz w:val="18"/>
        </w:rPr>
      </w:pPr>
      <w:r w:rsidRPr="00930CA0">
        <w:rPr>
          <w:sz w:val="18"/>
        </w:rPr>
        <w:t xml:space="preserve">Creo que habla de un método para segmentar imágenes en blanco y negro utilizando varios umbrales </w:t>
      </w:r>
    </w:p>
    <w:p w14:paraId="4CBE9157" w14:textId="77777777" w:rsidR="00D06954" w:rsidRPr="00930CA0" w:rsidRDefault="00D06954" w:rsidP="001913C0">
      <w:pPr>
        <w:spacing w:after="0"/>
        <w:rPr>
          <w:sz w:val="18"/>
        </w:rPr>
      </w:pPr>
    </w:p>
    <w:p w14:paraId="45DA9829" w14:textId="77777777" w:rsidR="00D06954" w:rsidRPr="00831002" w:rsidRDefault="00D06954" w:rsidP="00831002">
      <w:pPr>
        <w:pBdr>
          <w:left w:val="single" w:sz="4" w:space="4" w:color="auto"/>
          <w:bottom w:val="single" w:sz="4" w:space="1" w:color="auto"/>
        </w:pBdr>
        <w:spacing w:after="0"/>
        <w:rPr>
          <w:b/>
          <w:sz w:val="20"/>
          <w:szCs w:val="20"/>
        </w:rPr>
      </w:pPr>
      <w:r w:rsidRPr="00831002">
        <w:rPr>
          <w:b/>
          <w:sz w:val="20"/>
          <w:szCs w:val="20"/>
        </w:rPr>
        <w:t xml:space="preserve">Detección de </w:t>
      </w:r>
      <w:r>
        <w:rPr>
          <w:b/>
          <w:sz w:val="20"/>
          <w:szCs w:val="20"/>
        </w:rPr>
        <w:t>bordes y CHT</w:t>
      </w:r>
    </w:p>
    <w:p w14:paraId="6E0C49C3" w14:textId="77777777" w:rsidR="00D06954" w:rsidRDefault="00D06954" w:rsidP="00831002">
      <w:pPr>
        <w:spacing w:after="0"/>
        <w:rPr>
          <w:b/>
          <w:sz w:val="18"/>
        </w:rPr>
      </w:pPr>
    </w:p>
    <w:p w14:paraId="6876BB1E" w14:textId="77777777" w:rsidR="00D06954" w:rsidRPr="008F4A4C" w:rsidRDefault="00D06954" w:rsidP="005F4706">
      <w:pPr>
        <w:spacing w:after="0"/>
        <w:rPr>
          <w:b/>
          <w:sz w:val="18"/>
        </w:rPr>
      </w:pPr>
      <w:proofErr w:type="gramStart"/>
      <w:r w:rsidRPr="008F4A4C">
        <w:rPr>
          <w:b/>
          <w:sz w:val="18"/>
        </w:rPr>
        <w:t>ears-complete.pdf</w:t>
      </w:r>
      <w:proofErr w:type="gramEnd"/>
    </w:p>
    <w:p w14:paraId="2DF562B7" w14:textId="77777777" w:rsidR="00D06954" w:rsidRPr="00562365" w:rsidRDefault="00D06954" w:rsidP="005F4706">
      <w:pPr>
        <w:spacing w:after="0"/>
        <w:rPr>
          <w:color w:val="0070C0"/>
          <w:sz w:val="18"/>
        </w:rPr>
      </w:pPr>
      <w:r w:rsidRPr="00562365">
        <w:rPr>
          <w:color w:val="0070C0"/>
          <w:sz w:val="18"/>
        </w:rPr>
        <w:t>Detección estable de los bordes de la oreja en imágenes 2D</w:t>
      </w:r>
    </w:p>
    <w:p w14:paraId="39D8C0C6" w14:textId="77777777" w:rsidR="00D06954" w:rsidRDefault="00D06954" w:rsidP="005F4706">
      <w:pPr>
        <w:spacing w:after="0"/>
        <w:rPr>
          <w:sz w:val="18"/>
        </w:rPr>
      </w:pPr>
      <w:r>
        <w:rPr>
          <w:sz w:val="18"/>
        </w:rPr>
        <w:t>Puede servir para explicar suavizado, detección de bordes y operaciones morfológicas.</w:t>
      </w:r>
    </w:p>
    <w:p w14:paraId="4B6851E8" w14:textId="77777777" w:rsidR="00D06954" w:rsidRDefault="00D06954" w:rsidP="005F4706">
      <w:pPr>
        <w:spacing w:after="0"/>
        <w:rPr>
          <w:sz w:val="18"/>
        </w:rPr>
      </w:pPr>
      <w:r>
        <w:rPr>
          <w:sz w:val="18"/>
        </w:rPr>
        <w:t>También puede servir como ejemplo para escribir el informe.</w:t>
      </w:r>
    </w:p>
    <w:p w14:paraId="7C1B1349" w14:textId="77777777" w:rsidR="00D06954" w:rsidRPr="008F4A4C" w:rsidRDefault="00D06954" w:rsidP="005F4706">
      <w:pPr>
        <w:spacing w:after="0"/>
        <w:rPr>
          <w:sz w:val="18"/>
        </w:rPr>
      </w:pPr>
    </w:p>
    <w:p w14:paraId="35BFC7D7" w14:textId="77777777" w:rsidR="00D06954" w:rsidRPr="00223DA2" w:rsidRDefault="00D06954" w:rsidP="005F4706">
      <w:pPr>
        <w:spacing w:after="0"/>
        <w:rPr>
          <w:b/>
          <w:sz w:val="18"/>
          <w:lang w:val="en-US"/>
        </w:rPr>
      </w:pPr>
      <w:proofErr w:type="gramStart"/>
      <w:r w:rsidRPr="00223DA2">
        <w:rPr>
          <w:b/>
          <w:sz w:val="18"/>
          <w:lang w:val="en-US"/>
        </w:rPr>
        <w:t>tn036-duda71.pdf</w:t>
      </w:r>
      <w:proofErr w:type="gramEnd"/>
    </w:p>
    <w:p w14:paraId="19624160" w14:textId="77777777" w:rsidR="00D06954" w:rsidRPr="00562365" w:rsidRDefault="00D06954" w:rsidP="005F4706">
      <w:pPr>
        <w:spacing w:after="0"/>
        <w:rPr>
          <w:color w:val="0070C0"/>
          <w:sz w:val="18"/>
          <w:lang w:val="en-US"/>
        </w:rPr>
      </w:pPr>
      <w:r w:rsidRPr="00562365">
        <w:rPr>
          <w:color w:val="0070C0"/>
          <w:sz w:val="18"/>
          <w:lang w:val="en-US"/>
        </w:rPr>
        <w:t>USE OF THE HOUGH TRASFORMTION TO DETECT LINES AND CURVES IN PICTURES</w:t>
      </w:r>
    </w:p>
    <w:p w14:paraId="6972B12D" w14:textId="77777777" w:rsidR="00D06954" w:rsidRDefault="00D06954" w:rsidP="005F4706">
      <w:pPr>
        <w:spacing w:after="0"/>
        <w:rPr>
          <w:sz w:val="18"/>
        </w:rPr>
      </w:pPr>
      <w:r>
        <w:rPr>
          <w:sz w:val="18"/>
        </w:rPr>
        <w:t>T</w:t>
      </w:r>
      <w:r w:rsidRPr="008F4A4C">
        <w:rPr>
          <w:sz w:val="18"/>
        </w:rPr>
        <w:t xml:space="preserve">ransformada de </w:t>
      </w:r>
      <w:proofErr w:type="spellStart"/>
      <w:r>
        <w:rPr>
          <w:sz w:val="18"/>
        </w:rPr>
        <w:t>H</w:t>
      </w:r>
      <w:r w:rsidRPr="008F4A4C">
        <w:rPr>
          <w:sz w:val="18"/>
        </w:rPr>
        <w:t>o</w:t>
      </w:r>
      <w:r>
        <w:rPr>
          <w:sz w:val="18"/>
        </w:rPr>
        <w:t>u</w:t>
      </w:r>
      <w:r w:rsidRPr="008F4A4C">
        <w:rPr>
          <w:sz w:val="18"/>
        </w:rPr>
        <w:t>gh</w:t>
      </w:r>
      <w:proofErr w:type="spellEnd"/>
      <w:r w:rsidRPr="008F4A4C">
        <w:rPr>
          <w:sz w:val="18"/>
        </w:rPr>
        <w:t xml:space="preserve"> lineal y circular.</w:t>
      </w:r>
    </w:p>
    <w:p w14:paraId="7003F91D" w14:textId="77777777" w:rsidR="00D06954" w:rsidRDefault="00D06954" w:rsidP="005F4706">
      <w:pPr>
        <w:spacing w:after="0"/>
        <w:rPr>
          <w:sz w:val="18"/>
        </w:rPr>
      </w:pPr>
    </w:p>
    <w:p w14:paraId="6378D1B5" w14:textId="77777777" w:rsidR="00D06954" w:rsidRPr="005F4706" w:rsidRDefault="00D06954" w:rsidP="00BA3E96">
      <w:pPr>
        <w:spacing w:after="0"/>
        <w:rPr>
          <w:b/>
          <w:sz w:val="18"/>
          <w:lang w:val="en-US"/>
        </w:rPr>
      </w:pPr>
      <w:r w:rsidRPr="005F4706">
        <w:rPr>
          <w:b/>
          <w:sz w:val="18"/>
          <w:lang w:val="en-US"/>
        </w:rPr>
        <w:t>CircularHoughTransform_Simon_Pedersen.pdf</w:t>
      </w:r>
    </w:p>
    <w:p w14:paraId="2D11F67B" w14:textId="77777777" w:rsidR="00D06954" w:rsidRPr="00562365" w:rsidRDefault="00D06954" w:rsidP="00BA3E96">
      <w:pPr>
        <w:spacing w:after="0"/>
        <w:rPr>
          <w:color w:val="0070C0"/>
          <w:sz w:val="18"/>
          <w:lang w:val="en-US"/>
        </w:rPr>
      </w:pPr>
      <w:r w:rsidRPr="00562365">
        <w:rPr>
          <w:color w:val="0070C0"/>
          <w:sz w:val="18"/>
          <w:lang w:val="en-US"/>
        </w:rPr>
        <w:t>Circular Hough Transform</w:t>
      </w:r>
    </w:p>
    <w:p w14:paraId="25298B7A" w14:textId="77777777" w:rsidR="00D06954" w:rsidRDefault="00D06954" w:rsidP="00BA3E96">
      <w:pPr>
        <w:spacing w:after="0"/>
        <w:rPr>
          <w:sz w:val="18"/>
        </w:rPr>
      </w:pPr>
      <w:r>
        <w:rPr>
          <w:sz w:val="18"/>
        </w:rPr>
        <w:t xml:space="preserve">Explica el proceso de CHT. </w:t>
      </w:r>
    </w:p>
    <w:p w14:paraId="45D8830A" w14:textId="77777777" w:rsidR="00D06954" w:rsidRDefault="00D06954" w:rsidP="00BA3E96">
      <w:pPr>
        <w:spacing w:after="0"/>
        <w:rPr>
          <w:sz w:val="18"/>
        </w:rPr>
      </w:pPr>
    </w:p>
    <w:p w14:paraId="1E27E78F" w14:textId="77777777" w:rsidR="00D06954" w:rsidRPr="005F4706" w:rsidRDefault="00D06954" w:rsidP="00BA3E96">
      <w:pPr>
        <w:spacing w:after="0"/>
        <w:rPr>
          <w:b/>
          <w:sz w:val="18"/>
          <w:lang w:val="en-US"/>
        </w:rPr>
      </w:pPr>
      <w:proofErr w:type="gramStart"/>
      <w:r w:rsidRPr="005F4706">
        <w:rPr>
          <w:b/>
          <w:sz w:val="18"/>
          <w:lang w:val="en-US"/>
        </w:rPr>
        <w:t>circular</w:t>
      </w:r>
      <w:proofErr w:type="gramEnd"/>
      <w:r w:rsidRPr="005F4706">
        <w:rPr>
          <w:b/>
          <w:sz w:val="18"/>
          <w:lang w:val="en-US"/>
        </w:rPr>
        <w:t xml:space="preserve"> hough_ajas2121606-1609.pdf </w:t>
      </w:r>
    </w:p>
    <w:p w14:paraId="7BEB1304" w14:textId="77777777" w:rsidR="00D06954" w:rsidRPr="00562365" w:rsidRDefault="00D06954" w:rsidP="00BA3E96">
      <w:pPr>
        <w:spacing w:after="0"/>
        <w:rPr>
          <w:color w:val="0070C0"/>
          <w:sz w:val="18"/>
          <w:lang w:val="en-US"/>
        </w:rPr>
      </w:pPr>
      <w:r w:rsidRPr="00562365">
        <w:rPr>
          <w:color w:val="0070C0"/>
          <w:sz w:val="18"/>
          <w:lang w:val="en-US"/>
        </w:rPr>
        <w:t>Object Detection using Circular Hough Transform</w:t>
      </w:r>
    </w:p>
    <w:p w14:paraId="044577E5" w14:textId="77777777" w:rsidR="00D06954" w:rsidRDefault="00D06954" w:rsidP="00BA3E96">
      <w:pPr>
        <w:spacing w:after="0"/>
        <w:rPr>
          <w:sz w:val="18"/>
        </w:rPr>
      </w:pPr>
      <w:r>
        <w:rPr>
          <w:sz w:val="18"/>
        </w:rPr>
        <w:lastRenderedPageBreak/>
        <w:t xml:space="preserve">Nos lo pasó Anita. Explica </w:t>
      </w:r>
      <w:proofErr w:type="spellStart"/>
      <w:r>
        <w:rPr>
          <w:sz w:val="18"/>
        </w:rPr>
        <w:t>como</w:t>
      </w:r>
      <w:proofErr w:type="spellEnd"/>
      <w:r>
        <w:rPr>
          <w:sz w:val="18"/>
        </w:rPr>
        <w:t xml:space="preserve"> utilizar CHT para encontrar figuras circulares.</w:t>
      </w:r>
    </w:p>
    <w:p w14:paraId="78152DFB" w14:textId="77777777" w:rsidR="00D06954" w:rsidRDefault="00D06954" w:rsidP="00BA3E96">
      <w:pPr>
        <w:spacing w:after="0"/>
        <w:rPr>
          <w:sz w:val="18"/>
        </w:rPr>
      </w:pPr>
    </w:p>
    <w:p w14:paraId="5F91F350" w14:textId="77777777" w:rsidR="00D06954" w:rsidRPr="00BA3E96" w:rsidRDefault="00D06954" w:rsidP="00BA3E96">
      <w:pPr>
        <w:spacing w:after="0"/>
        <w:rPr>
          <w:b/>
          <w:sz w:val="18"/>
          <w:lang w:val="es-ES_tradnl"/>
        </w:rPr>
      </w:pPr>
      <w:r w:rsidRPr="00BA3E96">
        <w:rPr>
          <w:b/>
          <w:sz w:val="18"/>
          <w:lang w:val="es-ES_tradnl"/>
        </w:rPr>
        <w:t>Transformada de Hough.pdf</w:t>
      </w:r>
    </w:p>
    <w:p w14:paraId="7D302B16" w14:textId="77777777" w:rsidR="00D06954" w:rsidRDefault="00D06954" w:rsidP="00BA3E96">
      <w:pPr>
        <w:spacing w:after="0"/>
        <w:rPr>
          <w:color w:val="0070C0"/>
          <w:sz w:val="18"/>
        </w:rPr>
      </w:pPr>
      <w:r w:rsidRPr="005F4706">
        <w:rPr>
          <w:color w:val="0070C0"/>
          <w:sz w:val="18"/>
        </w:rPr>
        <w:t xml:space="preserve">Procesamiento Global empleando la Transformada de </w:t>
      </w:r>
      <w:proofErr w:type="spellStart"/>
      <w:r w:rsidRPr="005F4706">
        <w:rPr>
          <w:color w:val="0070C0"/>
          <w:sz w:val="18"/>
        </w:rPr>
        <w:t>Hough</w:t>
      </w:r>
      <w:proofErr w:type="spellEnd"/>
    </w:p>
    <w:p w14:paraId="3BF1E1D4" w14:textId="77777777" w:rsidR="00D06954" w:rsidRPr="00A23F31" w:rsidRDefault="00D06954" w:rsidP="00BA3E96">
      <w:pPr>
        <w:spacing w:after="0"/>
        <w:rPr>
          <w:color w:val="0070C0"/>
          <w:sz w:val="18"/>
        </w:rPr>
      </w:pPr>
      <w:r>
        <w:rPr>
          <w:sz w:val="18"/>
        </w:rPr>
        <w:t xml:space="preserve">Explica la transformada lineal de </w:t>
      </w:r>
      <w:proofErr w:type="spellStart"/>
      <w:r>
        <w:rPr>
          <w:sz w:val="18"/>
        </w:rPr>
        <w:t>Hough</w:t>
      </w:r>
      <w:proofErr w:type="spellEnd"/>
      <w:r>
        <w:rPr>
          <w:sz w:val="18"/>
        </w:rPr>
        <w:t>. Da el código en MATLAB.</w:t>
      </w:r>
    </w:p>
    <w:p w14:paraId="49715F27" w14:textId="77777777" w:rsidR="00D06954" w:rsidRDefault="00D06954" w:rsidP="00BA3E96">
      <w:pPr>
        <w:spacing w:after="0"/>
        <w:rPr>
          <w:b/>
          <w:sz w:val="18"/>
        </w:rPr>
      </w:pPr>
    </w:p>
    <w:p w14:paraId="1D5C2C8B" w14:textId="77777777" w:rsidR="00D06954" w:rsidRPr="005F4706" w:rsidRDefault="00D06954" w:rsidP="00BA3E96">
      <w:pPr>
        <w:spacing w:after="0"/>
        <w:rPr>
          <w:b/>
          <w:sz w:val="18"/>
        </w:rPr>
      </w:pPr>
      <w:r w:rsidRPr="005F4706">
        <w:rPr>
          <w:b/>
          <w:sz w:val="18"/>
        </w:rPr>
        <w:t>P.03-09 _Williams_.pdf</w:t>
      </w:r>
    </w:p>
    <w:p w14:paraId="74258E02" w14:textId="77777777" w:rsidR="00D06954" w:rsidRDefault="00D06954" w:rsidP="00BA3E96">
      <w:pPr>
        <w:spacing w:after="0"/>
        <w:rPr>
          <w:sz w:val="18"/>
        </w:rPr>
      </w:pPr>
      <w:r w:rsidRPr="005F4706">
        <w:rPr>
          <w:color w:val="0070C0"/>
          <w:sz w:val="18"/>
        </w:rPr>
        <w:t>Detección de curvas generales utilizando</w:t>
      </w:r>
      <w:r>
        <w:rPr>
          <w:color w:val="0070C0"/>
          <w:sz w:val="18"/>
        </w:rPr>
        <w:t xml:space="preserve"> </w:t>
      </w:r>
      <w:r w:rsidRPr="005F4706">
        <w:rPr>
          <w:color w:val="0070C0"/>
          <w:sz w:val="18"/>
        </w:rPr>
        <w:t xml:space="preserve">la transformada rápida de </w:t>
      </w:r>
      <w:proofErr w:type="spellStart"/>
      <w:r w:rsidRPr="005F4706">
        <w:rPr>
          <w:color w:val="0070C0"/>
          <w:sz w:val="18"/>
        </w:rPr>
        <w:t>Hough</w:t>
      </w:r>
      <w:proofErr w:type="spellEnd"/>
    </w:p>
    <w:p w14:paraId="5FC5E7CC" w14:textId="77777777" w:rsidR="00D06954" w:rsidRDefault="00D06954" w:rsidP="00BA3E96">
      <w:pPr>
        <w:spacing w:after="0"/>
        <w:rPr>
          <w:sz w:val="18"/>
        </w:rPr>
      </w:pPr>
      <w:r>
        <w:rPr>
          <w:sz w:val="18"/>
        </w:rPr>
        <w:t>Propone un algoritmo  ’rápido’ para la detección de bordes</w:t>
      </w:r>
    </w:p>
    <w:p w14:paraId="465A6DBA" w14:textId="77777777" w:rsidR="00D06954" w:rsidRDefault="00D06954" w:rsidP="00BA3E96">
      <w:pPr>
        <w:spacing w:after="0"/>
        <w:rPr>
          <w:sz w:val="18"/>
        </w:rPr>
      </w:pPr>
    </w:p>
    <w:p w14:paraId="163052A3" w14:textId="77777777" w:rsidR="00D06954" w:rsidRPr="00A23F31" w:rsidRDefault="00D06954" w:rsidP="00BA3E96">
      <w:pPr>
        <w:spacing w:after="0"/>
        <w:rPr>
          <w:b/>
          <w:sz w:val="18"/>
        </w:rPr>
      </w:pPr>
      <w:r w:rsidRPr="00A23F31">
        <w:rPr>
          <w:b/>
          <w:sz w:val="18"/>
        </w:rPr>
        <w:t>canny00.pdf</w:t>
      </w:r>
    </w:p>
    <w:p w14:paraId="56DEF76D" w14:textId="77777777" w:rsidR="00D06954" w:rsidRPr="00A23F31" w:rsidRDefault="00D06954" w:rsidP="00BA3E96">
      <w:pPr>
        <w:spacing w:after="0"/>
        <w:rPr>
          <w:color w:val="0070C0"/>
          <w:sz w:val="18"/>
        </w:rPr>
      </w:pPr>
      <w:r w:rsidRPr="00A23F31">
        <w:rPr>
          <w:color w:val="0070C0"/>
          <w:sz w:val="18"/>
        </w:rPr>
        <w:t xml:space="preserve">Implementación del Detector de Bordes de </w:t>
      </w:r>
      <w:proofErr w:type="spellStart"/>
      <w:r w:rsidRPr="00A23F31">
        <w:rPr>
          <w:color w:val="0070C0"/>
          <w:sz w:val="18"/>
        </w:rPr>
        <w:t>Canny</w:t>
      </w:r>
      <w:proofErr w:type="spellEnd"/>
      <w:r>
        <w:rPr>
          <w:color w:val="0070C0"/>
          <w:sz w:val="18"/>
        </w:rPr>
        <w:t xml:space="preserve"> </w:t>
      </w:r>
      <w:r w:rsidRPr="00A23F31">
        <w:rPr>
          <w:color w:val="0070C0"/>
          <w:sz w:val="18"/>
        </w:rPr>
        <w:t>sobre Redes Neuronales Celulares</w:t>
      </w:r>
    </w:p>
    <w:p w14:paraId="42C703FD" w14:textId="77777777" w:rsidR="00D06954" w:rsidRDefault="00D06954" w:rsidP="00BA3E96">
      <w:pPr>
        <w:spacing w:after="0"/>
        <w:rPr>
          <w:sz w:val="18"/>
        </w:rPr>
      </w:pPr>
      <w:r w:rsidRPr="00A23F31">
        <w:rPr>
          <w:sz w:val="18"/>
        </w:rPr>
        <w:t xml:space="preserve">Método de </w:t>
      </w:r>
      <w:proofErr w:type="spellStart"/>
      <w:r w:rsidRPr="00A23F31">
        <w:rPr>
          <w:sz w:val="18"/>
        </w:rPr>
        <w:t>Canny</w:t>
      </w:r>
      <w:proofErr w:type="spellEnd"/>
      <w:r w:rsidRPr="00A23F31">
        <w:rPr>
          <w:sz w:val="18"/>
        </w:rPr>
        <w:t xml:space="preserve"> sobre una Red Neuronal</w:t>
      </w:r>
      <w:r>
        <w:rPr>
          <w:sz w:val="18"/>
        </w:rPr>
        <w:t xml:space="preserve"> celular. </w:t>
      </w:r>
    </w:p>
    <w:p w14:paraId="67F0D042" w14:textId="77777777" w:rsidR="00D06954" w:rsidRDefault="00D06954" w:rsidP="00BA3E96">
      <w:pPr>
        <w:spacing w:after="0"/>
        <w:rPr>
          <w:sz w:val="18"/>
        </w:rPr>
      </w:pPr>
      <w:r>
        <w:rPr>
          <w:sz w:val="18"/>
        </w:rPr>
        <w:t xml:space="preserve">Explica muy bien el método </w:t>
      </w:r>
      <w:proofErr w:type="spellStart"/>
      <w:r>
        <w:rPr>
          <w:sz w:val="18"/>
        </w:rPr>
        <w:t>canny</w:t>
      </w:r>
      <w:proofErr w:type="spellEnd"/>
      <w:r>
        <w:rPr>
          <w:sz w:val="18"/>
        </w:rPr>
        <w:t>.</w:t>
      </w:r>
    </w:p>
    <w:p w14:paraId="1C725B88" w14:textId="77777777" w:rsidR="00D06954" w:rsidRDefault="00D06954" w:rsidP="00BA3E96">
      <w:pPr>
        <w:spacing w:after="0"/>
        <w:rPr>
          <w:sz w:val="18"/>
        </w:rPr>
      </w:pPr>
    </w:p>
    <w:p w14:paraId="6A2E24EE" w14:textId="77777777" w:rsidR="00D06954" w:rsidRPr="00AB2D16" w:rsidRDefault="00D06954" w:rsidP="00BA3E96">
      <w:pPr>
        <w:spacing w:after="0"/>
        <w:rPr>
          <w:sz w:val="18"/>
          <w:lang w:val="en-US"/>
        </w:rPr>
      </w:pPr>
      <w:proofErr w:type="gramStart"/>
      <w:r w:rsidRPr="00AB2D16">
        <w:rPr>
          <w:sz w:val="18"/>
          <w:lang w:val="en-US"/>
        </w:rPr>
        <w:t>“Machine Analysis of Bubble Chamber Pictures” (Lee, 2006).</w:t>
      </w:r>
      <w:proofErr w:type="gramEnd"/>
    </w:p>
    <w:p w14:paraId="074BA4F7" w14:textId="77777777" w:rsidR="00D06954" w:rsidRPr="00AB2D16" w:rsidRDefault="00D06954" w:rsidP="00BA3E96">
      <w:pPr>
        <w:spacing w:after="0"/>
        <w:rPr>
          <w:sz w:val="18"/>
        </w:rPr>
      </w:pPr>
      <w:r w:rsidRPr="00AB2D16">
        <w:rPr>
          <w:sz w:val="18"/>
        </w:rPr>
        <w:t xml:space="preserve">Presentación de la transformada de </w:t>
      </w:r>
      <w:proofErr w:type="spellStart"/>
      <w:r w:rsidRPr="00AB2D16">
        <w:rPr>
          <w:sz w:val="18"/>
        </w:rPr>
        <w:t>hough</w:t>
      </w:r>
      <w:proofErr w:type="spellEnd"/>
      <w:r w:rsidRPr="00AB2D16">
        <w:rPr>
          <w:sz w:val="18"/>
        </w:rPr>
        <w:t>.</w:t>
      </w:r>
    </w:p>
    <w:p w14:paraId="7C045DC9" w14:textId="77777777" w:rsidR="00D06954" w:rsidRDefault="00D06954" w:rsidP="00BA3E96">
      <w:pPr>
        <w:spacing w:after="0"/>
        <w:rPr>
          <w:sz w:val="18"/>
        </w:rPr>
      </w:pPr>
    </w:p>
    <w:p w14:paraId="4E8EE1DA" w14:textId="77777777" w:rsidR="00D06954" w:rsidRPr="0009605B" w:rsidRDefault="00D06954" w:rsidP="00BA3E96">
      <w:pPr>
        <w:spacing w:after="0"/>
        <w:rPr>
          <w:b/>
          <w:sz w:val="18"/>
        </w:rPr>
      </w:pPr>
      <w:r w:rsidRPr="0009605B">
        <w:rPr>
          <w:b/>
          <w:sz w:val="18"/>
        </w:rPr>
        <w:t>access.pdf</w:t>
      </w:r>
    </w:p>
    <w:p w14:paraId="5A7B4F85" w14:textId="77777777" w:rsidR="00D06954" w:rsidRPr="0009605B" w:rsidRDefault="00D06954" w:rsidP="00BA3E96">
      <w:pPr>
        <w:spacing w:after="0"/>
        <w:rPr>
          <w:color w:val="0070C0"/>
          <w:sz w:val="18"/>
        </w:rPr>
      </w:pPr>
      <w:r w:rsidRPr="0009605B">
        <w:rPr>
          <w:color w:val="0070C0"/>
          <w:sz w:val="18"/>
        </w:rPr>
        <w:t xml:space="preserve">Sistema de Visión por Computadora para la Detección de Objetos Esféricos a través de la Transformada Circular de </w:t>
      </w:r>
      <w:proofErr w:type="spellStart"/>
      <w:r w:rsidRPr="0009605B">
        <w:rPr>
          <w:color w:val="0070C0"/>
          <w:sz w:val="18"/>
        </w:rPr>
        <w:t>Hough</w:t>
      </w:r>
      <w:proofErr w:type="spellEnd"/>
    </w:p>
    <w:p w14:paraId="47A68DAA" w14:textId="77777777" w:rsidR="00D06954" w:rsidRDefault="00D06954" w:rsidP="00BA3E96">
      <w:pPr>
        <w:spacing w:after="0"/>
        <w:rPr>
          <w:sz w:val="18"/>
        </w:rPr>
      </w:pPr>
      <w:r>
        <w:rPr>
          <w:sz w:val="18"/>
        </w:rPr>
        <w:t>Explica CHT. Tiene referencias para poner en la bibliografía.</w:t>
      </w:r>
    </w:p>
    <w:p w14:paraId="5B957F42" w14:textId="77777777" w:rsidR="00D06954" w:rsidRDefault="00D06954" w:rsidP="00BA3E96">
      <w:pPr>
        <w:spacing w:after="0"/>
        <w:rPr>
          <w:sz w:val="18"/>
        </w:rPr>
      </w:pPr>
    </w:p>
    <w:p w14:paraId="113FF247" w14:textId="77777777" w:rsidR="00D06954" w:rsidRPr="0009605B" w:rsidRDefault="00D06954" w:rsidP="00BA3E96">
      <w:pPr>
        <w:spacing w:after="0"/>
        <w:rPr>
          <w:b/>
          <w:sz w:val="18"/>
        </w:rPr>
      </w:pPr>
      <w:r w:rsidRPr="0009605B">
        <w:rPr>
          <w:b/>
          <w:sz w:val="18"/>
        </w:rPr>
        <w:t>221_bianchetti.pdf</w:t>
      </w:r>
    </w:p>
    <w:p w14:paraId="5D3E4577" w14:textId="77777777" w:rsidR="00D06954" w:rsidRPr="0009605B" w:rsidRDefault="00D06954" w:rsidP="00BA3E96">
      <w:pPr>
        <w:spacing w:after="0"/>
        <w:rPr>
          <w:color w:val="0070C0"/>
          <w:sz w:val="18"/>
        </w:rPr>
      </w:pPr>
      <w:r w:rsidRPr="0009605B">
        <w:rPr>
          <w:color w:val="0070C0"/>
          <w:sz w:val="18"/>
        </w:rPr>
        <w:t>Desarrollo de una metodología para medir el diámetro pupilar ocular a partir del procesado de imágenes conteniendo el ojo</w:t>
      </w:r>
    </w:p>
    <w:p w14:paraId="38FBBE7F" w14:textId="77777777" w:rsidR="00D06954" w:rsidRDefault="00D06954" w:rsidP="00BA3E96">
      <w:pPr>
        <w:spacing w:after="0"/>
        <w:rPr>
          <w:sz w:val="18"/>
        </w:rPr>
      </w:pPr>
      <w:r>
        <w:rPr>
          <w:sz w:val="18"/>
        </w:rPr>
        <w:t>Explicación básica de CHT.</w:t>
      </w:r>
    </w:p>
    <w:p w14:paraId="2CC7E6EE" w14:textId="77777777" w:rsidR="00D06954" w:rsidRDefault="00D06954" w:rsidP="00BA3E96">
      <w:pPr>
        <w:spacing w:after="0"/>
        <w:rPr>
          <w:sz w:val="18"/>
        </w:rPr>
      </w:pPr>
    </w:p>
    <w:p w14:paraId="0BF2F54E" w14:textId="77777777" w:rsidR="00D06954" w:rsidRPr="00102406" w:rsidRDefault="00D06954" w:rsidP="00BA3E96">
      <w:pPr>
        <w:spacing w:after="0"/>
        <w:rPr>
          <w:b/>
          <w:sz w:val="18"/>
        </w:rPr>
      </w:pPr>
      <w:r w:rsidRPr="00102406">
        <w:rPr>
          <w:b/>
          <w:sz w:val="18"/>
        </w:rPr>
        <w:t>DetecciondeBordes-Canny.pdf</w:t>
      </w:r>
    </w:p>
    <w:p w14:paraId="02B977B3" w14:textId="77777777" w:rsidR="00D06954" w:rsidRPr="00102406" w:rsidRDefault="00D06954" w:rsidP="00BA3E96">
      <w:pPr>
        <w:spacing w:after="0"/>
        <w:rPr>
          <w:color w:val="0070C0"/>
          <w:sz w:val="18"/>
        </w:rPr>
      </w:pPr>
      <w:r w:rsidRPr="00102406">
        <w:rPr>
          <w:color w:val="0070C0"/>
          <w:sz w:val="18"/>
        </w:rPr>
        <w:t xml:space="preserve">Detección de bordes mediante el algoritmo de </w:t>
      </w:r>
      <w:proofErr w:type="spellStart"/>
      <w:r w:rsidRPr="00102406">
        <w:rPr>
          <w:color w:val="0070C0"/>
          <w:sz w:val="18"/>
        </w:rPr>
        <w:t>Canny</w:t>
      </w:r>
      <w:proofErr w:type="spellEnd"/>
    </w:p>
    <w:p w14:paraId="2031B0A6" w14:textId="77777777" w:rsidR="00D06954" w:rsidRDefault="00D06954" w:rsidP="00BA3E96">
      <w:pPr>
        <w:spacing w:after="0"/>
        <w:rPr>
          <w:sz w:val="18"/>
        </w:rPr>
      </w:pPr>
      <w:r>
        <w:rPr>
          <w:sz w:val="18"/>
        </w:rPr>
        <w:t xml:space="preserve">Explica de forma clara el método </w:t>
      </w:r>
      <w:proofErr w:type="spellStart"/>
      <w:r>
        <w:rPr>
          <w:sz w:val="18"/>
        </w:rPr>
        <w:t>canny</w:t>
      </w:r>
      <w:proofErr w:type="spellEnd"/>
    </w:p>
    <w:p w14:paraId="2D5280A3" w14:textId="77777777" w:rsidR="00D06954" w:rsidRDefault="00D06954" w:rsidP="00BA3E96">
      <w:pPr>
        <w:spacing w:after="0"/>
        <w:rPr>
          <w:sz w:val="18"/>
        </w:rPr>
      </w:pPr>
    </w:p>
    <w:p w14:paraId="511DBDC3" w14:textId="77777777" w:rsidR="00D06954" w:rsidRPr="00102406" w:rsidRDefault="00D06954" w:rsidP="00BA3E96">
      <w:pPr>
        <w:spacing w:after="0"/>
        <w:rPr>
          <w:b/>
          <w:sz w:val="18"/>
        </w:rPr>
      </w:pPr>
      <w:proofErr w:type="gramStart"/>
      <w:r w:rsidRPr="00102406">
        <w:rPr>
          <w:b/>
          <w:sz w:val="18"/>
        </w:rPr>
        <w:t>v1817-77-82.pdf</w:t>
      </w:r>
      <w:proofErr w:type="gramEnd"/>
    </w:p>
    <w:p w14:paraId="7D05C5CA" w14:textId="77777777" w:rsidR="00D06954" w:rsidRPr="00102406" w:rsidRDefault="00D06954" w:rsidP="00BA3E96">
      <w:pPr>
        <w:spacing w:after="0"/>
        <w:rPr>
          <w:color w:val="0070C0"/>
          <w:sz w:val="18"/>
        </w:rPr>
      </w:pPr>
      <w:r w:rsidRPr="00102406">
        <w:rPr>
          <w:color w:val="0070C0"/>
          <w:sz w:val="18"/>
        </w:rPr>
        <w:t>MÉTODO ÓPTICO PARA LA DETECCIÓN OMNIDIRECCIONAL DE</w:t>
      </w:r>
      <w:r>
        <w:rPr>
          <w:color w:val="0070C0"/>
          <w:sz w:val="18"/>
        </w:rPr>
        <w:t xml:space="preserve"> </w:t>
      </w:r>
      <w:r w:rsidRPr="00102406">
        <w:rPr>
          <w:color w:val="0070C0"/>
          <w:sz w:val="18"/>
        </w:rPr>
        <w:t>BORDES</w:t>
      </w:r>
    </w:p>
    <w:p w14:paraId="6181E26C" w14:textId="77777777" w:rsidR="00D06954" w:rsidRDefault="00D06954" w:rsidP="00BA3E96">
      <w:pPr>
        <w:spacing w:after="0"/>
        <w:rPr>
          <w:sz w:val="18"/>
        </w:rPr>
      </w:pPr>
    </w:p>
    <w:p w14:paraId="4ED835CE" w14:textId="77777777" w:rsidR="00D06954" w:rsidRPr="00F71CD0" w:rsidRDefault="00D06954" w:rsidP="00BA3E96">
      <w:pPr>
        <w:spacing w:after="0"/>
        <w:rPr>
          <w:b/>
          <w:sz w:val="18"/>
        </w:rPr>
      </w:pPr>
      <w:r w:rsidRPr="00F71CD0">
        <w:rPr>
          <w:b/>
          <w:sz w:val="18"/>
        </w:rPr>
        <w:t>Articulo2011.pdf</w:t>
      </w:r>
    </w:p>
    <w:p w14:paraId="5795013E" w14:textId="77777777" w:rsidR="00D06954" w:rsidRPr="00F71CD0" w:rsidRDefault="00D06954" w:rsidP="00BA3E96">
      <w:pPr>
        <w:spacing w:after="0"/>
        <w:rPr>
          <w:color w:val="0070C0"/>
          <w:sz w:val="18"/>
        </w:rPr>
      </w:pPr>
      <w:r w:rsidRPr="00F71CD0">
        <w:rPr>
          <w:color w:val="0070C0"/>
          <w:sz w:val="18"/>
        </w:rPr>
        <w:t>Seguimiento de trayectorias y objetivos en tierra</w:t>
      </w:r>
      <w:r>
        <w:rPr>
          <w:color w:val="0070C0"/>
          <w:sz w:val="18"/>
        </w:rPr>
        <w:t xml:space="preserve"> </w:t>
      </w:r>
      <w:r w:rsidRPr="00F71CD0">
        <w:rPr>
          <w:color w:val="0070C0"/>
          <w:sz w:val="18"/>
        </w:rPr>
        <w:t>usando un dirigible y visión artificial</w:t>
      </w:r>
    </w:p>
    <w:p w14:paraId="0A5D8676" w14:textId="77777777" w:rsidR="00D06954" w:rsidRDefault="00D06954" w:rsidP="00BA3E96">
      <w:pPr>
        <w:spacing w:after="0"/>
        <w:rPr>
          <w:sz w:val="18"/>
        </w:rPr>
      </w:pPr>
      <w:proofErr w:type="spellStart"/>
      <w:proofErr w:type="gramStart"/>
      <w:r>
        <w:rPr>
          <w:sz w:val="18"/>
        </w:rPr>
        <w:t>canny</w:t>
      </w:r>
      <w:proofErr w:type="spellEnd"/>
      <w:proofErr w:type="gramEnd"/>
      <w:r>
        <w:rPr>
          <w:sz w:val="18"/>
        </w:rPr>
        <w:t xml:space="preserve"> +</w:t>
      </w:r>
      <w:proofErr w:type="spellStart"/>
      <w:r>
        <w:rPr>
          <w:sz w:val="18"/>
        </w:rPr>
        <w:t>hough</w:t>
      </w:r>
      <w:proofErr w:type="spellEnd"/>
    </w:p>
    <w:p w14:paraId="40FC15AA" w14:textId="77777777" w:rsidR="00D06954" w:rsidRDefault="00D06954" w:rsidP="00BA3E96">
      <w:pPr>
        <w:spacing w:after="0"/>
        <w:rPr>
          <w:sz w:val="18"/>
        </w:rPr>
      </w:pPr>
    </w:p>
    <w:p w14:paraId="21D7E876" w14:textId="77777777" w:rsidR="00D06954" w:rsidRPr="00F71CD0" w:rsidRDefault="00D06954" w:rsidP="00BA3E96">
      <w:pPr>
        <w:spacing w:after="0"/>
        <w:rPr>
          <w:b/>
          <w:sz w:val="18"/>
        </w:rPr>
      </w:pPr>
      <w:r w:rsidRPr="00F71CD0">
        <w:rPr>
          <w:b/>
          <w:sz w:val="18"/>
        </w:rPr>
        <w:t>05</w:t>
      </w:r>
      <w:proofErr w:type="gramStart"/>
      <w:r w:rsidRPr="00F71CD0">
        <w:rPr>
          <w:b/>
          <w:sz w:val="18"/>
        </w:rPr>
        <w:t>.pdf</w:t>
      </w:r>
      <w:proofErr w:type="gramEnd"/>
    </w:p>
    <w:p w14:paraId="72FDB834" w14:textId="77777777" w:rsidR="00D06954" w:rsidRPr="00C53CE6" w:rsidRDefault="00D06954" w:rsidP="00BA3E96">
      <w:pPr>
        <w:spacing w:after="0"/>
        <w:rPr>
          <w:color w:val="0070C0"/>
          <w:sz w:val="18"/>
        </w:rPr>
      </w:pPr>
      <w:r w:rsidRPr="00C53CE6">
        <w:rPr>
          <w:color w:val="0070C0"/>
          <w:sz w:val="18"/>
        </w:rPr>
        <w:t>Extracción semiautomática de edificios</w:t>
      </w:r>
    </w:p>
    <w:p w14:paraId="0A908BB8" w14:textId="77777777" w:rsidR="00D06954" w:rsidRDefault="00D06954" w:rsidP="00BA3E96">
      <w:pPr>
        <w:spacing w:after="0"/>
        <w:rPr>
          <w:sz w:val="18"/>
        </w:rPr>
      </w:pPr>
      <w:proofErr w:type="spellStart"/>
      <w:r>
        <w:rPr>
          <w:sz w:val="18"/>
        </w:rPr>
        <w:t>Canny</w:t>
      </w:r>
      <w:proofErr w:type="spellEnd"/>
      <w:r>
        <w:rPr>
          <w:sz w:val="18"/>
        </w:rPr>
        <w:t xml:space="preserve"> + </w:t>
      </w:r>
      <w:proofErr w:type="spellStart"/>
      <w:r>
        <w:rPr>
          <w:sz w:val="18"/>
        </w:rPr>
        <w:t>Hough</w:t>
      </w:r>
      <w:proofErr w:type="spellEnd"/>
      <w:r>
        <w:rPr>
          <w:sz w:val="18"/>
        </w:rPr>
        <w:t xml:space="preserve"> para rectas</w:t>
      </w:r>
    </w:p>
    <w:p w14:paraId="664CC9D0" w14:textId="77777777" w:rsidR="00D06954" w:rsidRDefault="00D06954" w:rsidP="00BA3E96">
      <w:pPr>
        <w:spacing w:after="0"/>
        <w:rPr>
          <w:sz w:val="18"/>
        </w:rPr>
      </w:pPr>
    </w:p>
    <w:p w14:paraId="2AE724B4" w14:textId="77777777" w:rsidR="00D06954" w:rsidRPr="00C53CE6" w:rsidRDefault="00D06954" w:rsidP="00BA3E96">
      <w:pPr>
        <w:spacing w:after="0"/>
        <w:rPr>
          <w:b/>
          <w:sz w:val="18"/>
        </w:rPr>
      </w:pPr>
      <w:r w:rsidRPr="00C53CE6">
        <w:rPr>
          <w:b/>
          <w:sz w:val="18"/>
        </w:rPr>
        <w:t>TRATE06-001.pdf</w:t>
      </w:r>
    </w:p>
    <w:p w14:paraId="0077D5B3" w14:textId="77777777" w:rsidR="00D06954" w:rsidRPr="00C53CE6" w:rsidRDefault="00D06954" w:rsidP="00BA3E96">
      <w:pPr>
        <w:spacing w:after="0"/>
        <w:rPr>
          <w:color w:val="0070C0"/>
          <w:sz w:val="18"/>
        </w:rPr>
      </w:pPr>
      <w:r w:rsidRPr="00C53CE6">
        <w:rPr>
          <w:color w:val="0070C0"/>
          <w:sz w:val="18"/>
        </w:rPr>
        <w:t>Sistema de Reconocimiento de Iris</w:t>
      </w:r>
    </w:p>
    <w:p w14:paraId="104DF25F" w14:textId="77777777" w:rsidR="00D06954" w:rsidRDefault="00D06954" w:rsidP="00BA3E96">
      <w:pPr>
        <w:spacing w:after="0"/>
        <w:rPr>
          <w:sz w:val="18"/>
        </w:rPr>
      </w:pPr>
      <w:proofErr w:type="spellStart"/>
      <w:r>
        <w:rPr>
          <w:sz w:val="18"/>
        </w:rPr>
        <w:t>Canny</w:t>
      </w:r>
      <w:proofErr w:type="spellEnd"/>
      <w:r>
        <w:rPr>
          <w:sz w:val="18"/>
        </w:rPr>
        <w:t xml:space="preserve"> +</w:t>
      </w:r>
      <w:proofErr w:type="spellStart"/>
      <w:r>
        <w:rPr>
          <w:sz w:val="18"/>
        </w:rPr>
        <w:t>hough</w:t>
      </w:r>
      <w:proofErr w:type="spellEnd"/>
    </w:p>
    <w:p w14:paraId="1957DEC9" w14:textId="77777777" w:rsidR="00D06954" w:rsidRDefault="00D06954" w:rsidP="00BA3E96">
      <w:pPr>
        <w:spacing w:after="0"/>
        <w:rPr>
          <w:sz w:val="18"/>
        </w:rPr>
      </w:pPr>
    </w:p>
    <w:p w14:paraId="5B0A93CE" w14:textId="77777777" w:rsidR="00D06954" w:rsidRPr="00831002" w:rsidRDefault="00D06954" w:rsidP="00BA3E96">
      <w:pPr>
        <w:pBdr>
          <w:left w:val="single" w:sz="4" w:space="4" w:color="auto"/>
          <w:bottom w:val="single" w:sz="4" w:space="1" w:color="auto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Otros</w:t>
      </w:r>
    </w:p>
    <w:p w14:paraId="3FD532AB" w14:textId="77777777" w:rsidR="00D06954" w:rsidRDefault="00D06954" w:rsidP="00BA3E96">
      <w:pPr>
        <w:spacing w:after="0"/>
        <w:rPr>
          <w:b/>
          <w:sz w:val="18"/>
        </w:rPr>
      </w:pPr>
    </w:p>
    <w:p w14:paraId="7105B0C5" w14:textId="77777777" w:rsidR="00D06954" w:rsidRPr="008F4A4C" w:rsidRDefault="00D06954" w:rsidP="00BA3E96">
      <w:pPr>
        <w:spacing w:after="0"/>
        <w:rPr>
          <w:b/>
          <w:sz w:val="18"/>
        </w:rPr>
      </w:pPr>
      <w:r w:rsidRPr="008F4A4C">
        <w:rPr>
          <w:b/>
          <w:sz w:val="18"/>
        </w:rPr>
        <w:t>SIS_04.pdf</w:t>
      </w:r>
    </w:p>
    <w:p w14:paraId="025B6FEE" w14:textId="77777777" w:rsidR="00D06954" w:rsidRPr="00562365" w:rsidRDefault="00D06954" w:rsidP="00BA3E96">
      <w:pPr>
        <w:spacing w:after="0"/>
        <w:rPr>
          <w:color w:val="0070C0"/>
          <w:sz w:val="18"/>
        </w:rPr>
      </w:pPr>
      <w:r w:rsidRPr="00562365">
        <w:rPr>
          <w:color w:val="0070C0"/>
          <w:sz w:val="18"/>
        </w:rPr>
        <w:t>Segmentación de regiones de interés en imágenes médicas</w:t>
      </w:r>
    </w:p>
    <w:p w14:paraId="08E1A267" w14:textId="77777777" w:rsidR="00D06954" w:rsidRDefault="00D06954" w:rsidP="00BA3E96">
      <w:pPr>
        <w:spacing w:after="0"/>
        <w:rPr>
          <w:sz w:val="18"/>
        </w:rPr>
      </w:pPr>
      <w:r w:rsidRPr="003C27BF">
        <w:rPr>
          <w:sz w:val="18"/>
        </w:rPr>
        <w:t>Método de segmentaci</w:t>
      </w:r>
      <w:r>
        <w:rPr>
          <w:sz w:val="18"/>
        </w:rPr>
        <w:t xml:space="preserve">ón de imágenes a través de </w:t>
      </w:r>
      <w:r w:rsidRPr="003C27BF">
        <w:rPr>
          <w:sz w:val="18"/>
        </w:rPr>
        <w:t>crecimiento de regiones</w:t>
      </w:r>
    </w:p>
    <w:p w14:paraId="532011F3" w14:textId="77777777" w:rsidR="00D06954" w:rsidRPr="008F4A4C" w:rsidRDefault="00D06954" w:rsidP="00BA3E96">
      <w:pPr>
        <w:spacing w:after="0"/>
        <w:rPr>
          <w:sz w:val="18"/>
        </w:rPr>
      </w:pPr>
      <w:r w:rsidRPr="008F4A4C">
        <w:rPr>
          <w:sz w:val="18"/>
        </w:rPr>
        <w:t>Explica globalmente los tipos de segmentación de imágenes.</w:t>
      </w:r>
    </w:p>
    <w:p w14:paraId="105D8185" w14:textId="77777777" w:rsidR="00D06954" w:rsidRPr="00F81662" w:rsidRDefault="00D06954" w:rsidP="00BA3E96">
      <w:pPr>
        <w:spacing w:after="0"/>
        <w:rPr>
          <w:sz w:val="18"/>
        </w:rPr>
      </w:pPr>
      <w:r w:rsidRPr="008F4A4C">
        <w:rPr>
          <w:sz w:val="18"/>
        </w:rPr>
        <w:t xml:space="preserve">Es un trabajo presentado en un simposio de informática y salud. </w:t>
      </w:r>
      <w:r w:rsidRPr="00F81662">
        <w:rPr>
          <w:sz w:val="18"/>
        </w:rPr>
        <w:t>Nos sirve como modelo.</w:t>
      </w:r>
    </w:p>
    <w:p w14:paraId="6E3E853C" w14:textId="77777777" w:rsidR="00D06954" w:rsidRPr="00F81662" w:rsidRDefault="00D06954" w:rsidP="00BA3E96">
      <w:pPr>
        <w:spacing w:after="0"/>
        <w:rPr>
          <w:sz w:val="18"/>
        </w:rPr>
      </w:pPr>
    </w:p>
    <w:p w14:paraId="6F8A384B" w14:textId="77777777" w:rsidR="00D06954" w:rsidRPr="00930CA0" w:rsidRDefault="00D06954" w:rsidP="005F4706">
      <w:pPr>
        <w:spacing w:after="0"/>
        <w:rPr>
          <w:b/>
          <w:sz w:val="18"/>
        </w:rPr>
      </w:pPr>
      <w:r w:rsidRPr="00930CA0">
        <w:rPr>
          <w:b/>
          <w:sz w:val="18"/>
        </w:rPr>
        <w:t>Buscar fuente</w:t>
      </w:r>
      <w:proofErr w:type="gramStart"/>
      <w:r w:rsidRPr="00930CA0">
        <w:rPr>
          <w:b/>
          <w:sz w:val="18"/>
        </w:rPr>
        <w:t>!</w:t>
      </w:r>
      <w:proofErr w:type="gramEnd"/>
      <w:r w:rsidRPr="00930CA0">
        <w:rPr>
          <w:b/>
          <w:sz w:val="18"/>
        </w:rPr>
        <w:t xml:space="preserve"> - capitulo2.pdf</w:t>
      </w:r>
    </w:p>
    <w:p w14:paraId="249E8BDC" w14:textId="77777777" w:rsidR="00D06954" w:rsidRDefault="00D06954" w:rsidP="005F4706">
      <w:pPr>
        <w:spacing w:after="0"/>
        <w:rPr>
          <w:sz w:val="18"/>
        </w:rPr>
      </w:pPr>
      <w:r>
        <w:rPr>
          <w:sz w:val="18"/>
        </w:rPr>
        <w:t xml:space="preserve">Habla de la dermatología y de filtros pasa bajos y pasa altos. También al final habla de detección de bordes muy básico. </w:t>
      </w:r>
    </w:p>
    <w:p w14:paraId="71683F13" w14:textId="77777777" w:rsidR="00D06954" w:rsidRDefault="00D06954" w:rsidP="005F4706">
      <w:pPr>
        <w:spacing w:after="0"/>
        <w:rPr>
          <w:sz w:val="18"/>
        </w:rPr>
      </w:pPr>
    </w:p>
    <w:p w14:paraId="4748B908" w14:textId="77777777" w:rsidR="00D06954" w:rsidRPr="005F4706" w:rsidRDefault="00D06954" w:rsidP="005F4706">
      <w:pPr>
        <w:spacing w:after="0"/>
        <w:rPr>
          <w:b/>
          <w:sz w:val="18"/>
        </w:rPr>
      </w:pPr>
      <w:r w:rsidRPr="005F4706">
        <w:rPr>
          <w:b/>
          <w:sz w:val="18"/>
        </w:rPr>
        <w:lastRenderedPageBreak/>
        <w:t>imm3581.pdf</w:t>
      </w:r>
    </w:p>
    <w:p w14:paraId="4BEF4EEF" w14:textId="77777777" w:rsidR="00D06954" w:rsidRPr="005F4706" w:rsidRDefault="00D06954" w:rsidP="005F4706">
      <w:pPr>
        <w:spacing w:after="0"/>
        <w:rPr>
          <w:sz w:val="18"/>
        </w:rPr>
      </w:pPr>
      <w:r w:rsidRPr="005F4706">
        <w:rPr>
          <w:sz w:val="18"/>
        </w:rPr>
        <w:t xml:space="preserve">Trabajo sobre </w:t>
      </w:r>
      <w:proofErr w:type="spellStart"/>
      <w:r w:rsidRPr="005F4706">
        <w:rPr>
          <w:sz w:val="18"/>
        </w:rPr>
        <w:t>imagenes</w:t>
      </w:r>
      <w:proofErr w:type="spellEnd"/>
      <w:r w:rsidRPr="005F4706">
        <w:rPr>
          <w:sz w:val="18"/>
        </w:rPr>
        <w:t xml:space="preserve"> de psoriasis</w:t>
      </w:r>
    </w:p>
    <w:p w14:paraId="36B3F74C" w14:textId="77777777" w:rsidR="00D06954" w:rsidRPr="005F4706" w:rsidRDefault="00D06954" w:rsidP="005F4706">
      <w:pPr>
        <w:spacing w:after="0"/>
        <w:rPr>
          <w:sz w:val="18"/>
        </w:rPr>
      </w:pPr>
    </w:p>
    <w:p w14:paraId="3122FB99" w14:textId="77777777" w:rsidR="00D06954" w:rsidRPr="005F4706" w:rsidRDefault="00D06954" w:rsidP="005F4706">
      <w:pPr>
        <w:spacing w:after="0"/>
        <w:rPr>
          <w:b/>
          <w:sz w:val="18"/>
          <w:lang w:val="en-US"/>
        </w:rPr>
      </w:pPr>
      <w:r w:rsidRPr="005F4706">
        <w:rPr>
          <w:b/>
          <w:sz w:val="18"/>
          <w:lang w:val="en-US"/>
        </w:rPr>
        <w:t>OverviewAdvComputerVisionSystems_SkinLesion.pdf</w:t>
      </w:r>
    </w:p>
    <w:p w14:paraId="261AE005" w14:textId="77777777" w:rsidR="00D06954" w:rsidRDefault="00D06954" w:rsidP="005F4706">
      <w:pPr>
        <w:spacing w:after="0"/>
        <w:rPr>
          <w:color w:val="0070C0"/>
          <w:sz w:val="18"/>
          <w:lang w:val="en-US"/>
        </w:rPr>
      </w:pPr>
      <w:r w:rsidRPr="00562365">
        <w:rPr>
          <w:color w:val="0070C0"/>
          <w:sz w:val="18"/>
          <w:lang w:val="en-US"/>
        </w:rPr>
        <w:t>Overview of Advanced Computer Vision Systems for Skin Lesions Characterization</w:t>
      </w:r>
    </w:p>
    <w:p w14:paraId="7010E592" w14:textId="77777777" w:rsidR="00D06954" w:rsidRPr="006642DD" w:rsidRDefault="00D06954" w:rsidP="005F4706">
      <w:pPr>
        <w:spacing w:after="0"/>
        <w:rPr>
          <w:sz w:val="18"/>
        </w:rPr>
      </w:pPr>
      <w:r w:rsidRPr="006642DD">
        <w:rPr>
          <w:sz w:val="18"/>
        </w:rPr>
        <w:t xml:space="preserve">Habla de las características que tiene una piel con lesiones. </w:t>
      </w:r>
    </w:p>
    <w:p w14:paraId="5344165D" w14:textId="77777777" w:rsidR="00D06954" w:rsidRDefault="00D06954" w:rsidP="005F4706">
      <w:pPr>
        <w:spacing w:after="0"/>
        <w:rPr>
          <w:b/>
          <w:sz w:val="18"/>
        </w:rPr>
      </w:pPr>
    </w:p>
    <w:p w14:paraId="761ABF3B" w14:textId="77777777" w:rsidR="00D06954" w:rsidRPr="006F06C2" w:rsidRDefault="00D06954" w:rsidP="00102406">
      <w:pPr>
        <w:spacing w:after="0"/>
        <w:rPr>
          <w:b/>
          <w:sz w:val="18"/>
        </w:rPr>
      </w:pPr>
      <w:r w:rsidRPr="006F06C2">
        <w:rPr>
          <w:b/>
          <w:sz w:val="18"/>
        </w:rPr>
        <w:t>NICOLAS_FERNANDEZ_GARCIA.pdf</w:t>
      </w:r>
    </w:p>
    <w:p w14:paraId="7B272547" w14:textId="77777777" w:rsidR="00D06954" w:rsidRDefault="00D06954" w:rsidP="00102406">
      <w:pPr>
        <w:spacing w:after="0"/>
        <w:rPr>
          <w:sz w:val="18"/>
        </w:rPr>
      </w:pPr>
      <w:r>
        <w:rPr>
          <w:sz w:val="18"/>
        </w:rPr>
        <w:t xml:space="preserve">Trabajo </w:t>
      </w:r>
      <w:proofErr w:type="spellStart"/>
      <w:r>
        <w:rPr>
          <w:sz w:val="18"/>
        </w:rPr>
        <w:t>grosooo</w:t>
      </w:r>
      <w:proofErr w:type="spellEnd"/>
    </w:p>
    <w:p w14:paraId="27CE15E5" w14:textId="77777777" w:rsidR="00D7635C" w:rsidRDefault="00D7635C" w:rsidP="00102406">
      <w:pPr>
        <w:spacing w:after="0"/>
        <w:rPr>
          <w:sz w:val="18"/>
        </w:rPr>
      </w:pPr>
    </w:p>
    <w:p w14:paraId="282ACAD5" w14:textId="77777777" w:rsidR="00D7635C" w:rsidRPr="00D7635C" w:rsidRDefault="00D7635C" w:rsidP="00102406">
      <w:pPr>
        <w:spacing w:after="0"/>
        <w:rPr>
          <w:b/>
          <w:sz w:val="18"/>
        </w:rPr>
      </w:pPr>
      <w:r w:rsidRPr="00D7635C">
        <w:rPr>
          <w:b/>
          <w:sz w:val="18"/>
        </w:rPr>
        <w:t>CLCA2008.pdf</w:t>
      </w:r>
    </w:p>
    <w:p w14:paraId="0CB422A7" w14:textId="77777777" w:rsidR="00D7635C" w:rsidRPr="00D7635C" w:rsidRDefault="00D7635C" w:rsidP="00D7635C">
      <w:pPr>
        <w:spacing w:after="0"/>
        <w:rPr>
          <w:sz w:val="18"/>
        </w:rPr>
      </w:pPr>
      <w:bookmarkStart w:id="0" w:name="_GoBack"/>
      <w:r w:rsidRPr="00D7635C">
        <w:rPr>
          <w:sz w:val="18"/>
        </w:rPr>
        <w:t>Segmentación y extracción automática de</w:t>
      </w:r>
      <w:r>
        <w:rPr>
          <w:sz w:val="18"/>
        </w:rPr>
        <w:t xml:space="preserve"> </w:t>
      </w:r>
      <w:r w:rsidRPr="00D7635C">
        <w:rPr>
          <w:sz w:val="18"/>
        </w:rPr>
        <w:t>caracte</w:t>
      </w:r>
      <w:r>
        <w:rPr>
          <w:sz w:val="18"/>
        </w:rPr>
        <w:t>rísticas de imágenes capilares</w:t>
      </w:r>
    </w:p>
    <w:p w14:paraId="75A208E7" w14:textId="77777777" w:rsidR="00D06954" w:rsidRDefault="00D7635C" w:rsidP="00D7635C">
      <w:pPr>
        <w:spacing w:after="0"/>
        <w:rPr>
          <w:sz w:val="18"/>
        </w:rPr>
      </w:pPr>
      <w:r>
        <w:rPr>
          <w:sz w:val="18"/>
        </w:rPr>
        <w:t>J.C. Riaño-Rojas,</w:t>
      </w:r>
      <w:r w:rsidRPr="00D7635C">
        <w:rPr>
          <w:sz w:val="18"/>
        </w:rPr>
        <w:t xml:space="preserve"> F.A. Prieto-</w:t>
      </w:r>
      <w:r>
        <w:rPr>
          <w:sz w:val="18"/>
        </w:rPr>
        <w:t>Ortiz, E. Sánchez-Camperos, F. Jaramillo-</w:t>
      </w:r>
      <w:proofErr w:type="spellStart"/>
      <w:r>
        <w:rPr>
          <w:sz w:val="18"/>
        </w:rPr>
        <w:t>Ayerbe</w:t>
      </w:r>
      <w:proofErr w:type="spellEnd"/>
    </w:p>
    <w:bookmarkEnd w:id="0"/>
    <w:p w14:paraId="643C7483" w14:textId="77777777" w:rsidR="00D7635C" w:rsidRPr="00AB2D16" w:rsidRDefault="00D7635C" w:rsidP="00102406">
      <w:pPr>
        <w:spacing w:after="0"/>
        <w:rPr>
          <w:sz w:val="18"/>
        </w:rPr>
      </w:pPr>
    </w:p>
    <w:p w14:paraId="7E4EA352" w14:textId="77777777" w:rsidR="00D06954" w:rsidRPr="00CB00AB" w:rsidRDefault="00D06954" w:rsidP="00CB0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PRESENTACIONES</w:t>
      </w:r>
    </w:p>
    <w:p w14:paraId="29DC89E9" w14:textId="77777777" w:rsidR="00D06954" w:rsidRDefault="00D06954" w:rsidP="005F4706">
      <w:pPr>
        <w:spacing w:after="0"/>
        <w:rPr>
          <w:sz w:val="18"/>
        </w:rPr>
      </w:pPr>
    </w:p>
    <w:p w14:paraId="0CA372B5" w14:textId="77777777" w:rsidR="00D06954" w:rsidRDefault="00D06954" w:rsidP="00CB00AB">
      <w:pPr>
        <w:spacing w:after="0"/>
        <w:rPr>
          <w:b/>
          <w:sz w:val="18"/>
        </w:rPr>
      </w:pPr>
      <w:r w:rsidRPr="005F4706">
        <w:rPr>
          <w:b/>
          <w:sz w:val="18"/>
        </w:rPr>
        <w:t>2d.Contornos.pdf</w:t>
      </w:r>
    </w:p>
    <w:p w14:paraId="75745308" w14:textId="77777777" w:rsidR="00D06954" w:rsidRDefault="00D06954" w:rsidP="00CB00AB">
      <w:pPr>
        <w:spacing w:after="0"/>
        <w:rPr>
          <w:sz w:val="18"/>
        </w:rPr>
      </w:pPr>
      <w:r w:rsidRPr="005F4706">
        <w:rPr>
          <w:sz w:val="18"/>
        </w:rPr>
        <w:t>Es una presentación que habla de la detección de contornos y sus métodos</w:t>
      </w:r>
    </w:p>
    <w:p w14:paraId="0AA24C7A" w14:textId="77777777" w:rsidR="00D06954" w:rsidRDefault="00D06954" w:rsidP="005F4706">
      <w:pPr>
        <w:spacing w:after="0"/>
        <w:rPr>
          <w:sz w:val="18"/>
        </w:rPr>
      </w:pPr>
    </w:p>
    <w:p w14:paraId="0F5C8D76" w14:textId="77777777" w:rsidR="00D06954" w:rsidRPr="00B17EE7" w:rsidRDefault="00D06954" w:rsidP="005F4706">
      <w:pPr>
        <w:spacing w:after="0"/>
        <w:rPr>
          <w:b/>
          <w:sz w:val="18"/>
        </w:rPr>
      </w:pPr>
      <w:r w:rsidRPr="00B17EE7">
        <w:rPr>
          <w:b/>
          <w:sz w:val="18"/>
        </w:rPr>
        <w:t>tr_</w:t>
      </w:r>
      <w:proofErr w:type="gramStart"/>
      <w:r w:rsidRPr="00B17EE7">
        <w:rPr>
          <w:b/>
          <w:sz w:val="18"/>
        </w:rPr>
        <w:t>vision(</w:t>
      </w:r>
      <w:proofErr w:type="gramEnd"/>
      <w:r w:rsidRPr="00B17EE7">
        <w:rPr>
          <w:b/>
          <w:sz w:val="18"/>
        </w:rPr>
        <w:t>VI).pdf</w:t>
      </w:r>
    </w:p>
    <w:p w14:paraId="6CAB90A0" w14:textId="77777777" w:rsidR="00D06954" w:rsidRPr="005F4706" w:rsidRDefault="00D06954" w:rsidP="005F4706">
      <w:pPr>
        <w:spacing w:after="0"/>
        <w:rPr>
          <w:sz w:val="18"/>
        </w:rPr>
      </w:pPr>
      <w:r>
        <w:rPr>
          <w:sz w:val="18"/>
        </w:rPr>
        <w:t xml:space="preserve">Es una presentación. Habla sobre </w:t>
      </w:r>
      <w:proofErr w:type="spellStart"/>
      <w:r>
        <w:rPr>
          <w:sz w:val="18"/>
        </w:rPr>
        <w:t>hough</w:t>
      </w:r>
      <w:proofErr w:type="spellEnd"/>
      <w:r>
        <w:rPr>
          <w:sz w:val="18"/>
        </w:rPr>
        <w:t xml:space="preserve"> lineal. Detección de contornos. Fourier. Texturas.</w:t>
      </w:r>
    </w:p>
    <w:p w14:paraId="0CD84323" w14:textId="77777777" w:rsidR="00D06954" w:rsidRDefault="00D06954" w:rsidP="00100D17">
      <w:pPr>
        <w:spacing w:after="0"/>
        <w:rPr>
          <w:b/>
          <w:sz w:val="18"/>
        </w:rPr>
      </w:pPr>
    </w:p>
    <w:p w14:paraId="5F9456AD" w14:textId="77777777" w:rsidR="00D06954" w:rsidRPr="001913C0" w:rsidRDefault="00D06954" w:rsidP="00100D17">
      <w:pPr>
        <w:spacing w:after="0"/>
        <w:rPr>
          <w:b/>
          <w:sz w:val="18"/>
          <w:lang w:val="es-ES_tradnl"/>
        </w:rPr>
      </w:pPr>
      <w:r w:rsidRPr="001913C0">
        <w:rPr>
          <w:b/>
          <w:sz w:val="18"/>
          <w:lang w:val="es-ES_tradnl"/>
        </w:rPr>
        <w:t>Deteccion-de-bordes.ppt</w:t>
      </w:r>
    </w:p>
    <w:p w14:paraId="58CE1731" w14:textId="77777777" w:rsidR="00D06954" w:rsidRPr="001913C0" w:rsidRDefault="00D06954">
      <w:pPr>
        <w:rPr>
          <w:sz w:val="18"/>
          <w:szCs w:val="18"/>
          <w:lang w:val="es-ES_tradnl"/>
        </w:rPr>
      </w:pPr>
      <w:proofErr w:type="spellStart"/>
      <w:r w:rsidRPr="001913C0">
        <w:rPr>
          <w:sz w:val="18"/>
          <w:szCs w:val="18"/>
          <w:lang w:val="es-ES_tradnl"/>
        </w:rPr>
        <w:t>Canny</w:t>
      </w:r>
      <w:proofErr w:type="spellEnd"/>
      <w:r w:rsidRPr="001913C0">
        <w:rPr>
          <w:sz w:val="18"/>
          <w:szCs w:val="18"/>
          <w:lang w:val="es-ES_tradnl"/>
        </w:rPr>
        <w:t xml:space="preserve"> + </w:t>
      </w:r>
      <w:proofErr w:type="spellStart"/>
      <w:r w:rsidRPr="001913C0">
        <w:rPr>
          <w:sz w:val="18"/>
          <w:szCs w:val="18"/>
          <w:lang w:val="es-ES_tradnl"/>
        </w:rPr>
        <w:t>hough</w:t>
      </w:r>
      <w:proofErr w:type="spellEnd"/>
    </w:p>
    <w:p w14:paraId="755CA5AA" w14:textId="77777777" w:rsidR="00D06954" w:rsidRPr="00D50FC6" w:rsidRDefault="00D06954" w:rsidP="005F4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D50FC6">
        <w:rPr>
          <w:b/>
        </w:rPr>
        <w:t>LINKS</w:t>
      </w:r>
    </w:p>
    <w:p w14:paraId="7E4C560D" w14:textId="77777777" w:rsidR="00D06954" w:rsidRPr="00D50FC6" w:rsidRDefault="00D06954" w:rsidP="005F4706">
      <w:pPr>
        <w:spacing w:after="0"/>
        <w:rPr>
          <w:sz w:val="18"/>
        </w:rPr>
      </w:pPr>
    </w:p>
    <w:p w14:paraId="518E351F" w14:textId="77777777" w:rsidR="00D06954" w:rsidRPr="00696EAB" w:rsidRDefault="00D06954" w:rsidP="005F4706">
      <w:pPr>
        <w:spacing w:after="0"/>
        <w:rPr>
          <w:b/>
          <w:sz w:val="18"/>
        </w:rPr>
      </w:pPr>
      <w:r>
        <w:rPr>
          <w:b/>
          <w:sz w:val="18"/>
        </w:rPr>
        <w:t>C</w:t>
      </w:r>
      <w:r w:rsidRPr="00696EAB">
        <w:rPr>
          <w:b/>
          <w:sz w:val="18"/>
        </w:rPr>
        <w:t>uriosidad-sistema de analizador de piel a la venta</w:t>
      </w:r>
    </w:p>
    <w:p w14:paraId="5798BE9A" w14:textId="77777777" w:rsidR="00D06954" w:rsidRPr="00696EAB" w:rsidRDefault="00D06954" w:rsidP="005F4706">
      <w:pPr>
        <w:spacing w:after="0"/>
        <w:rPr>
          <w:sz w:val="18"/>
        </w:rPr>
      </w:pPr>
      <w:r w:rsidRPr="00696EAB">
        <w:rPr>
          <w:sz w:val="18"/>
        </w:rPr>
        <w:t>http://www.alibaba.com/product-gs/263128379/Skin_Analyzer_System.html</w:t>
      </w:r>
    </w:p>
    <w:p w14:paraId="19D4F9B5" w14:textId="77777777" w:rsidR="00D06954" w:rsidRPr="00696EAB" w:rsidRDefault="00D06954" w:rsidP="005F4706">
      <w:pPr>
        <w:spacing w:after="0"/>
        <w:rPr>
          <w:sz w:val="18"/>
        </w:rPr>
      </w:pPr>
    </w:p>
    <w:p w14:paraId="1A7C4D7A" w14:textId="77777777" w:rsidR="00D06954" w:rsidRPr="00696EAB" w:rsidRDefault="00D06954" w:rsidP="005F4706">
      <w:pPr>
        <w:spacing w:after="0"/>
        <w:rPr>
          <w:b/>
          <w:sz w:val="18"/>
        </w:rPr>
      </w:pPr>
      <w:r w:rsidRPr="00696EAB">
        <w:rPr>
          <w:b/>
          <w:sz w:val="18"/>
        </w:rPr>
        <w:t xml:space="preserve">Distintos trabajos sobre procesamiento de </w:t>
      </w:r>
      <w:proofErr w:type="spellStart"/>
      <w:r w:rsidRPr="00696EAB">
        <w:rPr>
          <w:b/>
          <w:sz w:val="18"/>
        </w:rPr>
        <w:t>imagenes</w:t>
      </w:r>
      <w:proofErr w:type="spellEnd"/>
    </w:p>
    <w:p w14:paraId="2DB5080E" w14:textId="77777777" w:rsidR="00D06954" w:rsidRDefault="00D06954" w:rsidP="005F4706">
      <w:pPr>
        <w:spacing w:after="0"/>
        <w:rPr>
          <w:sz w:val="18"/>
        </w:rPr>
      </w:pPr>
      <w:r w:rsidRPr="00696EAB">
        <w:rPr>
          <w:sz w:val="18"/>
        </w:rPr>
        <w:t>http://www.cibernetia.com/tesis_es/FISICA/OPTICA/TRATAMIENTO_DIGITAL_DE_IMAGENES/1</w:t>
      </w:r>
    </w:p>
    <w:p w14:paraId="1502C68C" w14:textId="77777777" w:rsidR="00D06954" w:rsidRDefault="00D06954" w:rsidP="005F4706">
      <w:pPr>
        <w:spacing w:after="0"/>
        <w:rPr>
          <w:sz w:val="18"/>
        </w:rPr>
      </w:pPr>
    </w:p>
    <w:p w14:paraId="2687AAF3" w14:textId="77777777" w:rsidR="00D06954" w:rsidRPr="00D969FC" w:rsidRDefault="00D06954" w:rsidP="005F4706">
      <w:pPr>
        <w:spacing w:after="0"/>
        <w:rPr>
          <w:b/>
          <w:sz w:val="18"/>
        </w:rPr>
      </w:pPr>
      <w:r>
        <w:rPr>
          <w:b/>
          <w:sz w:val="18"/>
        </w:rPr>
        <w:t>T</w:t>
      </w:r>
      <w:r w:rsidRPr="00D969FC">
        <w:rPr>
          <w:b/>
          <w:sz w:val="18"/>
        </w:rPr>
        <w:t>esis sobre informática</w:t>
      </w:r>
    </w:p>
    <w:p w14:paraId="3DB5E7B2" w14:textId="77777777" w:rsidR="00D06954" w:rsidRDefault="006D7853" w:rsidP="005F4706">
      <w:pPr>
        <w:spacing w:after="0"/>
        <w:rPr>
          <w:sz w:val="18"/>
        </w:rPr>
      </w:pPr>
      <w:hyperlink r:id="rId6" w:history="1">
        <w:r w:rsidR="00D06954" w:rsidRPr="00CB4BE8">
          <w:rPr>
            <w:rStyle w:val="Hyperlink"/>
            <w:sz w:val="18"/>
          </w:rPr>
          <w:t>http://www.cibernetia.com/tesis_es/MATEMATICAS/CIENCIA_DE_LOS_ORDENADORES/1</w:t>
        </w:r>
      </w:hyperlink>
    </w:p>
    <w:p w14:paraId="06867315" w14:textId="77777777" w:rsidR="00D06954" w:rsidRDefault="00D06954" w:rsidP="005F4706">
      <w:pPr>
        <w:spacing w:after="0"/>
        <w:rPr>
          <w:sz w:val="18"/>
        </w:rPr>
      </w:pPr>
    </w:p>
    <w:p w14:paraId="6EF990D1" w14:textId="77777777" w:rsidR="00D06954" w:rsidRPr="00D969FC" w:rsidRDefault="00D06954" w:rsidP="005F4706">
      <w:pPr>
        <w:spacing w:after="0"/>
        <w:rPr>
          <w:b/>
          <w:sz w:val="18"/>
        </w:rPr>
      </w:pPr>
      <w:r w:rsidRPr="00D969FC">
        <w:rPr>
          <w:b/>
          <w:sz w:val="18"/>
        </w:rPr>
        <w:t xml:space="preserve">Código </w:t>
      </w:r>
      <w:r>
        <w:rPr>
          <w:b/>
          <w:sz w:val="18"/>
        </w:rPr>
        <w:t>MATLAB</w:t>
      </w:r>
      <w:r w:rsidRPr="00D969FC">
        <w:rPr>
          <w:b/>
          <w:sz w:val="18"/>
        </w:rPr>
        <w:t xml:space="preserve"> de </w:t>
      </w:r>
      <w:proofErr w:type="spellStart"/>
      <w:r w:rsidRPr="00D969FC">
        <w:rPr>
          <w:b/>
          <w:sz w:val="18"/>
        </w:rPr>
        <w:t>hough</w:t>
      </w:r>
      <w:proofErr w:type="spellEnd"/>
      <w:r w:rsidRPr="00D969FC">
        <w:rPr>
          <w:b/>
          <w:sz w:val="18"/>
        </w:rPr>
        <w:t xml:space="preserve"> – es una página de códigos de </w:t>
      </w:r>
      <w:proofErr w:type="spellStart"/>
      <w:r w:rsidRPr="00D969FC">
        <w:rPr>
          <w:b/>
          <w:sz w:val="18"/>
        </w:rPr>
        <w:t>matlab</w:t>
      </w:r>
      <w:proofErr w:type="spellEnd"/>
      <w:r w:rsidRPr="00D969FC">
        <w:rPr>
          <w:b/>
          <w:sz w:val="18"/>
        </w:rPr>
        <w:t xml:space="preserve">. Uno se debe </w:t>
      </w:r>
      <w:proofErr w:type="spellStart"/>
      <w:r w:rsidRPr="00D969FC">
        <w:rPr>
          <w:b/>
          <w:sz w:val="18"/>
        </w:rPr>
        <w:t>subcribir</w:t>
      </w:r>
      <w:proofErr w:type="spellEnd"/>
      <w:r w:rsidRPr="00D969FC">
        <w:rPr>
          <w:b/>
          <w:sz w:val="18"/>
        </w:rPr>
        <w:t xml:space="preserve">. </w:t>
      </w:r>
    </w:p>
    <w:p w14:paraId="773597DC" w14:textId="77777777" w:rsidR="00D06954" w:rsidRDefault="006D7853" w:rsidP="005F4706">
      <w:pPr>
        <w:spacing w:after="0"/>
        <w:rPr>
          <w:sz w:val="18"/>
        </w:rPr>
      </w:pPr>
      <w:hyperlink r:id="rId7" w:history="1">
        <w:r w:rsidR="00D06954" w:rsidRPr="00CB4BE8">
          <w:rPr>
            <w:rStyle w:val="Hyperlink"/>
            <w:sz w:val="18"/>
          </w:rPr>
          <w:t>http://www.mathworks.com/matlabcentral/fileexchange/9168</w:t>
        </w:r>
      </w:hyperlink>
    </w:p>
    <w:p w14:paraId="5E0FCF87" w14:textId="77777777" w:rsidR="00D06954" w:rsidRDefault="00D06954" w:rsidP="005F4706">
      <w:pPr>
        <w:spacing w:after="0"/>
        <w:rPr>
          <w:sz w:val="18"/>
        </w:rPr>
      </w:pPr>
    </w:p>
    <w:p w14:paraId="1F994A95" w14:textId="77777777" w:rsidR="00D06954" w:rsidRPr="0012316F" w:rsidRDefault="00D06954" w:rsidP="005F4706">
      <w:pPr>
        <w:spacing w:after="0"/>
        <w:rPr>
          <w:b/>
          <w:sz w:val="18"/>
        </w:rPr>
      </w:pPr>
      <w:r w:rsidRPr="0012316F">
        <w:rPr>
          <w:b/>
          <w:sz w:val="18"/>
        </w:rPr>
        <w:t xml:space="preserve">Portal de trabajos </w:t>
      </w:r>
    </w:p>
    <w:p w14:paraId="56CEF61E" w14:textId="77777777" w:rsidR="00D06954" w:rsidRDefault="006D7853" w:rsidP="005F4706">
      <w:pPr>
        <w:spacing w:after="0"/>
        <w:rPr>
          <w:sz w:val="18"/>
        </w:rPr>
      </w:pPr>
      <w:hyperlink r:id="rId8" w:history="1">
        <w:r w:rsidR="00D06954" w:rsidRPr="00CB4BE8">
          <w:rPr>
            <w:rStyle w:val="Hyperlink"/>
            <w:sz w:val="18"/>
          </w:rPr>
          <w:t>http://portal.acm.org</w:t>
        </w:r>
      </w:hyperlink>
    </w:p>
    <w:p w14:paraId="5CC4BB62" w14:textId="77777777" w:rsidR="00D06954" w:rsidRDefault="00D06954" w:rsidP="005F4706">
      <w:pPr>
        <w:spacing w:after="0"/>
      </w:pPr>
      <w:r>
        <w:rPr>
          <w:sz w:val="18"/>
        </w:rPr>
        <w:t xml:space="preserve">Por ejemplo: </w:t>
      </w:r>
      <w:hyperlink r:id="rId9" w:history="1">
        <w:r w:rsidRPr="0012316F">
          <w:rPr>
            <w:rStyle w:val="Hyperlink"/>
            <w:sz w:val="18"/>
          </w:rPr>
          <w:t>http://portal.acm.org/citation.cfm?id=1238135.1238180#</w:t>
        </w:r>
      </w:hyperlink>
    </w:p>
    <w:p w14:paraId="02557A51" w14:textId="77777777" w:rsidR="00D06954" w:rsidRDefault="00D06954" w:rsidP="005F4706">
      <w:pPr>
        <w:spacing w:after="0"/>
        <w:rPr>
          <w:sz w:val="18"/>
        </w:rPr>
      </w:pPr>
      <w:r>
        <w:rPr>
          <w:sz w:val="18"/>
        </w:rPr>
        <w:t>No sé si es posible conseguir el documento</w:t>
      </w:r>
    </w:p>
    <w:p w14:paraId="2442357E" w14:textId="77777777" w:rsidR="00D06954" w:rsidRDefault="00D06954" w:rsidP="005F4706">
      <w:pPr>
        <w:spacing w:after="0"/>
        <w:rPr>
          <w:sz w:val="18"/>
        </w:rPr>
      </w:pPr>
    </w:p>
    <w:p w14:paraId="1B0AE1DE" w14:textId="77777777" w:rsidR="00D06954" w:rsidRPr="00AB2D16" w:rsidRDefault="00D06954" w:rsidP="005F4706">
      <w:pPr>
        <w:spacing w:after="0"/>
        <w:rPr>
          <w:b/>
          <w:sz w:val="18"/>
          <w:lang w:val="en-US"/>
        </w:rPr>
      </w:pPr>
      <w:proofErr w:type="gramStart"/>
      <w:r w:rsidRPr="00AB2D16">
        <w:rPr>
          <w:b/>
          <w:sz w:val="20"/>
          <w:szCs w:val="20"/>
          <w:lang w:val="en-US"/>
        </w:rPr>
        <w:t>A new Hough Transform mapping for ellipse detection</w:t>
      </w:r>
      <w:r w:rsidRPr="00AB2D16">
        <w:rPr>
          <w:b/>
          <w:i/>
          <w:iCs/>
          <w:sz w:val="23"/>
          <w:szCs w:val="23"/>
          <w:lang w:val="en-US"/>
        </w:rPr>
        <w:t>.</w:t>
      </w:r>
      <w:proofErr w:type="gramEnd"/>
    </w:p>
    <w:p w14:paraId="0B87C9E2" w14:textId="77777777" w:rsidR="00D06954" w:rsidRPr="00AB2D16" w:rsidRDefault="00D06954" w:rsidP="005F4706">
      <w:pPr>
        <w:spacing w:after="0"/>
        <w:rPr>
          <w:sz w:val="18"/>
          <w:lang w:val="en-US"/>
        </w:rPr>
      </w:pPr>
      <w:r w:rsidRPr="00AB2D16">
        <w:rPr>
          <w:sz w:val="18"/>
          <w:lang w:val="en-US"/>
        </w:rPr>
        <w:t>http://www.ecs.soton.ac.uk/publications/rj/1995-1996/isis/asag93r/albrj.htm</w:t>
      </w:r>
    </w:p>
    <w:p w14:paraId="73589A79" w14:textId="77777777" w:rsidR="00D06954" w:rsidRDefault="00D06954" w:rsidP="005F4706">
      <w:pPr>
        <w:spacing w:after="0"/>
        <w:rPr>
          <w:sz w:val="18"/>
          <w:lang w:val="en-US"/>
        </w:rPr>
      </w:pPr>
    </w:p>
    <w:p w14:paraId="292AF6B7" w14:textId="77777777" w:rsidR="00D06954" w:rsidRDefault="00D06954" w:rsidP="005F4706">
      <w:pPr>
        <w:spacing w:after="0"/>
        <w:rPr>
          <w:sz w:val="18"/>
          <w:lang w:val="en-US"/>
        </w:rPr>
      </w:pPr>
      <w:proofErr w:type="spellStart"/>
      <w:proofErr w:type="gramStart"/>
      <w:r>
        <w:rPr>
          <w:sz w:val="18"/>
          <w:lang w:val="en-US"/>
        </w:rPr>
        <w:t>hogh</w:t>
      </w:r>
      <w:proofErr w:type="spellEnd"/>
      <w:proofErr w:type="gramEnd"/>
      <w:r>
        <w:rPr>
          <w:sz w:val="18"/>
          <w:lang w:val="en-US"/>
        </w:rPr>
        <w:t xml:space="preserve"> +canny +</w:t>
      </w:r>
      <w:proofErr w:type="spellStart"/>
      <w:r>
        <w:rPr>
          <w:sz w:val="18"/>
          <w:lang w:val="en-US"/>
        </w:rPr>
        <w:t>imagenes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médicas</w:t>
      </w:r>
      <w:proofErr w:type="spellEnd"/>
    </w:p>
    <w:p w14:paraId="70478D8A" w14:textId="77777777" w:rsidR="00D06954" w:rsidRPr="001913C0" w:rsidRDefault="006D7853" w:rsidP="005F4706">
      <w:pPr>
        <w:spacing w:after="0"/>
        <w:rPr>
          <w:sz w:val="18"/>
          <w:szCs w:val="18"/>
          <w:lang w:val="en-US"/>
        </w:rPr>
      </w:pPr>
      <w:hyperlink r:id="rId10" w:history="1">
        <w:r w:rsidR="00D06954" w:rsidRPr="00711098">
          <w:rPr>
            <w:rStyle w:val="Hyperlink"/>
            <w:sz w:val="18"/>
            <w:szCs w:val="18"/>
            <w:lang w:val="en-US"/>
          </w:rPr>
          <w:t>http://iie.fing.edu.uy/investigacion/grupos/gti/timag/trabajos/2004/deteccion_circulos/alcance.html</w:t>
        </w:r>
      </w:hyperlink>
    </w:p>
    <w:p w14:paraId="040DD6C8" w14:textId="77777777" w:rsidR="00D06954" w:rsidRPr="001913C0" w:rsidRDefault="00D06954" w:rsidP="005F4706">
      <w:pPr>
        <w:spacing w:after="0"/>
        <w:rPr>
          <w:sz w:val="18"/>
          <w:szCs w:val="18"/>
          <w:lang w:val="en-US"/>
        </w:rPr>
      </w:pPr>
    </w:p>
    <w:p w14:paraId="21F55CA6" w14:textId="77777777" w:rsidR="00D06954" w:rsidRPr="00711098" w:rsidRDefault="00D06954" w:rsidP="005F4706">
      <w:pPr>
        <w:spacing w:after="0"/>
        <w:rPr>
          <w:sz w:val="18"/>
          <w:szCs w:val="18"/>
        </w:rPr>
      </w:pPr>
      <w:proofErr w:type="gramStart"/>
      <w:r w:rsidRPr="00711098">
        <w:rPr>
          <w:sz w:val="18"/>
          <w:szCs w:val="18"/>
        </w:rPr>
        <w:t>bordes</w:t>
      </w:r>
      <w:proofErr w:type="gramEnd"/>
      <w:r w:rsidRPr="00711098">
        <w:rPr>
          <w:sz w:val="18"/>
          <w:szCs w:val="18"/>
        </w:rPr>
        <w:t xml:space="preserve"> y </w:t>
      </w:r>
      <w:proofErr w:type="spellStart"/>
      <w:r w:rsidRPr="00711098">
        <w:rPr>
          <w:sz w:val="18"/>
          <w:szCs w:val="18"/>
        </w:rPr>
        <w:t>hough</w:t>
      </w:r>
      <w:proofErr w:type="spellEnd"/>
    </w:p>
    <w:p w14:paraId="5CF0034D" w14:textId="77777777" w:rsidR="00D06954" w:rsidRDefault="006D7853" w:rsidP="005F4706">
      <w:pPr>
        <w:spacing w:after="0"/>
        <w:rPr>
          <w:sz w:val="18"/>
          <w:szCs w:val="18"/>
        </w:rPr>
      </w:pPr>
      <w:hyperlink r:id="rId11" w:history="1">
        <w:r w:rsidR="00D06954" w:rsidRPr="00711098">
          <w:rPr>
            <w:rStyle w:val="Hyperlink"/>
            <w:sz w:val="18"/>
            <w:szCs w:val="18"/>
          </w:rPr>
          <w:t>http://www.slideshare.net/omarspp/segmentacin-de-imagen</w:t>
        </w:r>
      </w:hyperlink>
    </w:p>
    <w:p w14:paraId="7EBB873F" w14:textId="77777777" w:rsidR="00D06954" w:rsidRDefault="00D06954" w:rsidP="005F4706">
      <w:pPr>
        <w:spacing w:after="0"/>
        <w:rPr>
          <w:sz w:val="18"/>
          <w:szCs w:val="18"/>
        </w:rPr>
      </w:pPr>
    </w:p>
    <w:p w14:paraId="7B4079C3" w14:textId="77777777" w:rsidR="00D06954" w:rsidRPr="00C96230" w:rsidRDefault="00D06954" w:rsidP="005F4706">
      <w:pPr>
        <w:spacing w:after="0"/>
        <w:rPr>
          <w:b/>
          <w:sz w:val="18"/>
          <w:szCs w:val="18"/>
        </w:rPr>
      </w:pPr>
      <w:r w:rsidRPr="00C96230">
        <w:rPr>
          <w:b/>
          <w:sz w:val="18"/>
          <w:szCs w:val="18"/>
        </w:rPr>
        <w:t>Reconocimiento y clasificación de cráteres a partir de imágenes satelitales</w:t>
      </w:r>
    </w:p>
    <w:p w14:paraId="738C3409" w14:textId="77777777" w:rsidR="00D06954" w:rsidRPr="00C4164E" w:rsidRDefault="006D7853" w:rsidP="005F4706">
      <w:pPr>
        <w:spacing w:after="0"/>
        <w:rPr>
          <w:sz w:val="18"/>
          <w:szCs w:val="18"/>
        </w:rPr>
      </w:pPr>
      <w:hyperlink r:id="rId12" w:history="1">
        <w:r w:rsidR="00D06954" w:rsidRPr="00C4164E">
          <w:rPr>
            <w:rStyle w:val="Hyperlink"/>
            <w:sz w:val="18"/>
            <w:szCs w:val="18"/>
          </w:rPr>
          <w:t>http://www.ci.ulsa.mx/~aflores/mars/mars-complete.html</w:t>
        </w:r>
      </w:hyperlink>
    </w:p>
    <w:p w14:paraId="64B52365" w14:textId="77777777" w:rsidR="00D06954" w:rsidRDefault="00D06954" w:rsidP="005F470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canny+</w:t>
      </w:r>
      <w:proofErr w:type="gramEnd"/>
      <w:r>
        <w:rPr>
          <w:sz w:val="18"/>
          <w:szCs w:val="18"/>
        </w:rPr>
        <w:t>hough</w:t>
      </w:r>
      <w:proofErr w:type="spellEnd"/>
    </w:p>
    <w:p w14:paraId="141BC9B6" w14:textId="77777777" w:rsidR="00D06954" w:rsidRPr="00C4164E" w:rsidRDefault="00D06954" w:rsidP="005F4706">
      <w:pPr>
        <w:spacing w:after="0"/>
        <w:rPr>
          <w:sz w:val="18"/>
          <w:szCs w:val="18"/>
        </w:rPr>
      </w:pPr>
    </w:p>
    <w:sectPr w:rsidR="00D06954" w:rsidRPr="00C4164E" w:rsidSect="008F4A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C7878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A0E90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5ACA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D9435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9701F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D88F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2021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F856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F80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8BAF6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4A4C"/>
    <w:rsid w:val="000278D9"/>
    <w:rsid w:val="0009605B"/>
    <w:rsid w:val="000D322F"/>
    <w:rsid w:val="00100D17"/>
    <w:rsid w:val="00101A66"/>
    <w:rsid w:val="00102406"/>
    <w:rsid w:val="0012316F"/>
    <w:rsid w:val="00170BB3"/>
    <w:rsid w:val="0018795B"/>
    <w:rsid w:val="001913C0"/>
    <w:rsid w:val="00223DA2"/>
    <w:rsid w:val="00303070"/>
    <w:rsid w:val="00312276"/>
    <w:rsid w:val="00332257"/>
    <w:rsid w:val="00363E27"/>
    <w:rsid w:val="003A0D59"/>
    <w:rsid w:val="003C27BF"/>
    <w:rsid w:val="003F3625"/>
    <w:rsid w:val="003F7E49"/>
    <w:rsid w:val="004B0AC4"/>
    <w:rsid w:val="004B5DB6"/>
    <w:rsid w:val="00513661"/>
    <w:rsid w:val="00562365"/>
    <w:rsid w:val="00563825"/>
    <w:rsid w:val="005B3733"/>
    <w:rsid w:val="005F4706"/>
    <w:rsid w:val="006642DD"/>
    <w:rsid w:val="006668B1"/>
    <w:rsid w:val="00696EAB"/>
    <w:rsid w:val="006D7853"/>
    <w:rsid w:val="006F06C2"/>
    <w:rsid w:val="00711098"/>
    <w:rsid w:val="007362DF"/>
    <w:rsid w:val="00762F01"/>
    <w:rsid w:val="00774383"/>
    <w:rsid w:val="007B5D1C"/>
    <w:rsid w:val="00831002"/>
    <w:rsid w:val="008620F1"/>
    <w:rsid w:val="00864C11"/>
    <w:rsid w:val="00886FA0"/>
    <w:rsid w:val="008F4A4C"/>
    <w:rsid w:val="0092642D"/>
    <w:rsid w:val="00930CA0"/>
    <w:rsid w:val="0094260D"/>
    <w:rsid w:val="00955614"/>
    <w:rsid w:val="009C5540"/>
    <w:rsid w:val="00A22DCF"/>
    <w:rsid w:val="00A23F31"/>
    <w:rsid w:val="00A24021"/>
    <w:rsid w:val="00AB2D16"/>
    <w:rsid w:val="00AB67B8"/>
    <w:rsid w:val="00AC7B77"/>
    <w:rsid w:val="00B17EE7"/>
    <w:rsid w:val="00B23045"/>
    <w:rsid w:val="00B86019"/>
    <w:rsid w:val="00BA3E96"/>
    <w:rsid w:val="00C27B12"/>
    <w:rsid w:val="00C4164E"/>
    <w:rsid w:val="00C53CE6"/>
    <w:rsid w:val="00C96230"/>
    <w:rsid w:val="00CB00AB"/>
    <w:rsid w:val="00CB4BE8"/>
    <w:rsid w:val="00CE681F"/>
    <w:rsid w:val="00D06954"/>
    <w:rsid w:val="00D16B69"/>
    <w:rsid w:val="00D36182"/>
    <w:rsid w:val="00D50FC6"/>
    <w:rsid w:val="00D7635C"/>
    <w:rsid w:val="00D969FC"/>
    <w:rsid w:val="00E460D2"/>
    <w:rsid w:val="00EA1477"/>
    <w:rsid w:val="00ED58DC"/>
    <w:rsid w:val="00F53029"/>
    <w:rsid w:val="00F65330"/>
    <w:rsid w:val="00F71CD0"/>
    <w:rsid w:val="00F81662"/>
    <w:rsid w:val="00F8326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025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B1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969FC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9605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llowedHyperlink">
    <w:name w:val="FollowedHyperlink"/>
    <w:uiPriority w:val="99"/>
    <w:semiHidden/>
    <w:rsid w:val="00F71CD0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cm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thworks.com/matlabcentral/fileexchange/9168" TargetMode="External"/><Relationship Id="rId12" Type="http://schemas.openxmlformats.org/officeDocument/2006/relationships/hyperlink" Target="http://www.ci.ulsa.mx/~aflores/mars/mars-comple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bernetia.com/tesis_es/MATEMATICAS/CIENCIA_DE_LOS_ORDENADORES/1" TargetMode="External"/><Relationship Id="rId11" Type="http://schemas.openxmlformats.org/officeDocument/2006/relationships/hyperlink" Target="http://www.slideshare.net/omarspp/segmentacin-de-imag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ie.fing.edu.uy/investigacion/grupos/gti/timag/trabajos/2004/deteccion_circulos/alca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acm.org/citation.cfm?id=1238135.1238180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_Word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1918</TotalTime>
  <Pages>1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Julián R. Oyola</cp:lastModifiedBy>
  <cp:revision>51</cp:revision>
  <dcterms:created xsi:type="dcterms:W3CDTF">2010-04-22T00:40:00Z</dcterms:created>
  <dcterms:modified xsi:type="dcterms:W3CDTF">2010-09-07T01:06:00Z</dcterms:modified>
</cp:coreProperties>
</file>